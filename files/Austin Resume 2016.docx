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57" w:rsidRPr="003D715A" w:rsidRDefault="003E76B5" w:rsidP="00D84B07">
      <w:pPr>
        <w:pStyle w:val="Title"/>
        <w:tabs>
          <w:tab w:val="left" w:pos="4266"/>
          <w:tab w:val="right" w:pos="9360"/>
        </w:tabs>
        <w:spacing w:after="0" w:line="276" w:lineRule="auto"/>
        <w:rPr>
          <w:color w:val="2F2F2F" w:themeColor="accent5" w:themeShade="80"/>
          <w:sz w:val="44"/>
        </w:rPr>
      </w:pPr>
      <w:r>
        <w:t>‍</w:t>
      </w:r>
      <w:sdt>
        <w:sdtPr>
          <w:rPr>
            <w:color w:val="2F2F2F" w:themeColor="accent5" w:themeShade="80"/>
            <w:sz w:val="42"/>
            <w:szCs w:val="42"/>
          </w:rPr>
          <w:alias w:val="Your Name"/>
          <w:tag w:val=""/>
          <w:id w:val="1246310863"/>
          <w:placeholder>
            <w:docPart w:val="9C931040D3AB49B1993F69900FD648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82FE8" w:rsidRPr="00D84B07">
            <w:rPr>
              <w:color w:val="2F2F2F" w:themeColor="accent5" w:themeShade="80"/>
              <w:sz w:val="42"/>
              <w:szCs w:val="42"/>
            </w:rPr>
            <w:t>Austin Winarski</w:t>
          </w:r>
        </w:sdtContent>
      </w:sdt>
      <w:r w:rsidR="00282FE8" w:rsidRPr="003D715A">
        <w:rPr>
          <w:color w:val="2F2F2F" w:themeColor="accent5" w:themeShade="80"/>
          <w:sz w:val="44"/>
        </w:rPr>
        <w:tab/>
      </w:r>
      <w:r w:rsidR="0073712F" w:rsidRPr="003D715A">
        <w:rPr>
          <w:color w:val="2F2F2F" w:themeColor="accent5" w:themeShade="80"/>
          <w:sz w:val="44"/>
        </w:rPr>
        <w:t xml:space="preserve">     </w:t>
      </w:r>
      <w:r w:rsidR="0073712F" w:rsidRPr="003D715A">
        <w:rPr>
          <w:color w:val="2F2F2F" w:themeColor="accent5" w:themeShade="80"/>
          <w:sz w:val="2"/>
          <w:szCs w:val="16"/>
        </w:rPr>
        <w:t xml:space="preserve">        </w:t>
      </w:r>
      <w:r w:rsidR="0073712F" w:rsidRPr="003D715A">
        <w:rPr>
          <w:color w:val="2F2F2F" w:themeColor="accent5" w:themeShade="80"/>
          <w:sz w:val="44"/>
        </w:rPr>
        <w:t xml:space="preserve">   </w:t>
      </w:r>
      <w:r w:rsidR="00F1450F" w:rsidRPr="003D715A">
        <w:rPr>
          <w:color w:val="2F2F2F" w:themeColor="accent5" w:themeShade="80"/>
          <w:sz w:val="44"/>
        </w:rPr>
        <w:t xml:space="preserve"> </w:t>
      </w:r>
      <w:r w:rsidR="00F1450F" w:rsidRPr="003D715A">
        <w:rPr>
          <w:color w:val="2F2F2F" w:themeColor="accent5" w:themeShade="80"/>
          <w:sz w:val="2"/>
          <w:szCs w:val="2"/>
        </w:rPr>
        <w:t xml:space="preserve">            </w:t>
      </w:r>
      <w:r w:rsidR="00F1450F" w:rsidRPr="003D715A">
        <w:rPr>
          <w:color w:val="2F2F2F" w:themeColor="accent5" w:themeShade="80"/>
          <w:sz w:val="44"/>
        </w:rPr>
        <w:t xml:space="preserve">       </w:t>
      </w:r>
      <w:r w:rsidR="0073712F" w:rsidRPr="003D715A">
        <w:rPr>
          <w:sz w:val="44"/>
        </w:rPr>
        <w:t xml:space="preserve"> </w:t>
      </w:r>
      <w:hyperlink r:id="rId10" w:history="1">
        <w:r w:rsidR="003B01CC" w:rsidRPr="003D715A">
          <w:rPr>
            <w:rStyle w:val="Hyperlink"/>
            <w:color w:val="2F2F2F" w:themeColor="accent5" w:themeShade="80"/>
            <w:sz w:val="20"/>
            <w:szCs w:val="24"/>
          </w:rPr>
          <w:t>Winarsk4@msu.edu</w:t>
        </w:r>
      </w:hyperlink>
      <w:r w:rsidR="003B01CC" w:rsidRPr="003D715A">
        <w:rPr>
          <w:color w:val="2F2F2F" w:themeColor="accent5" w:themeShade="80"/>
          <w:sz w:val="20"/>
          <w:szCs w:val="24"/>
        </w:rPr>
        <w:t xml:space="preserve"> ~ (248)-303-5993</w:t>
      </w:r>
    </w:p>
    <w:p w:rsidR="003B01CC" w:rsidRPr="003D715A" w:rsidRDefault="003B01CC" w:rsidP="00282FE8">
      <w:pPr>
        <w:spacing w:after="0"/>
        <w:rPr>
          <w:rFonts w:asciiTheme="majorHAnsi" w:hAnsiTheme="majorHAnsi"/>
          <w:b/>
          <w:color w:val="2F2F2F" w:themeColor="accent5" w:themeShade="80"/>
          <w:sz w:val="20"/>
          <w:szCs w:val="24"/>
        </w:rPr>
      </w:pPr>
    </w:p>
    <w:p w:rsidR="00282FE8" w:rsidRPr="003D715A" w:rsidRDefault="00282FE8" w:rsidP="00103A01">
      <w:pPr>
        <w:spacing w:after="0"/>
        <w:rPr>
          <w:rFonts w:asciiTheme="majorHAnsi" w:hAnsiTheme="majorHAnsi"/>
          <w:b/>
          <w:color w:val="2F2F2F" w:themeColor="accent5" w:themeShade="80"/>
          <w:sz w:val="20"/>
          <w:szCs w:val="24"/>
        </w:rPr>
      </w:pPr>
      <w:r w:rsidRPr="003D715A">
        <w:rPr>
          <w:rStyle w:val="Heading2Char"/>
          <w:color w:val="2F2F2F" w:themeColor="accent5" w:themeShade="80"/>
          <w:sz w:val="18"/>
          <w:u w:val="single"/>
        </w:rPr>
        <w:t>Campus Address</w:t>
      </w:r>
      <w:r w:rsidRPr="003D715A">
        <w:rPr>
          <w:rFonts w:asciiTheme="majorHAnsi" w:hAnsiTheme="majorHAnsi"/>
          <w:b/>
          <w:color w:val="2F2F2F" w:themeColor="accent5" w:themeShade="80"/>
          <w:sz w:val="22"/>
          <w:szCs w:val="24"/>
        </w:rPr>
        <w:t xml:space="preserve">    </w:t>
      </w:r>
      <w:r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ab/>
      </w:r>
      <w:r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ab/>
      </w:r>
      <w:r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ab/>
      </w:r>
      <w:r w:rsidR="00103A01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         </w:t>
      </w:r>
      <w:r w:rsidR="00F32056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  </w:t>
      </w:r>
      <w:r w:rsidR="00103A01">
        <w:rPr>
          <w:rStyle w:val="Heading2Char"/>
          <w:color w:val="2F2F2F" w:themeColor="accent5" w:themeShade="80"/>
          <w:sz w:val="18"/>
          <w:u w:val="single"/>
        </w:rPr>
        <w:t>Website</w:t>
      </w:r>
      <w:r w:rsidR="006D76C5" w:rsidRPr="003D715A">
        <w:rPr>
          <w:rFonts w:asciiTheme="majorHAnsi" w:hAnsiTheme="majorHAnsi"/>
          <w:b/>
          <w:color w:val="2F2F2F" w:themeColor="accent5" w:themeShade="80"/>
          <w:sz w:val="22"/>
          <w:szCs w:val="24"/>
        </w:rPr>
        <w:t xml:space="preserve">    </w:t>
      </w:r>
      <w:r w:rsidR="00103A01">
        <w:rPr>
          <w:rFonts w:asciiTheme="majorHAnsi" w:hAnsiTheme="majorHAnsi"/>
          <w:b/>
          <w:color w:val="2F2F2F" w:themeColor="accent5" w:themeShade="80"/>
          <w:sz w:val="22"/>
          <w:szCs w:val="24"/>
        </w:rPr>
        <w:t xml:space="preserve"> </w:t>
      </w:r>
      <w:r w:rsidR="00961FF4"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             </w:t>
      </w:r>
      <w:r w:rsidR="00F1450F"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                  </w:t>
      </w:r>
      <w:r w:rsidR="00F1450F" w:rsidRPr="003D715A">
        <w:rPr>
          <w:rFonts w:asciiTheme="majorHAnsi" w:hAnsiTheme="majorHAnsi"/>
          <w:b/>
          <w:color w:val="2F2F2F" w:themeColor="accent5" w:themeShade="80"/>
          <w:sz w:val="2"/>
          <w:szCs w:val="24"/>
        </w:rPr>
        <w:t xml:space="preserve">      </w:t>
      </w:r>
      <w:r w:rsidR="00961FF4"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        </w:t>
      </w:r>
      <w:r w:rsidRPr="003D715A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</w:t>
      </w:r>
      <w:r w:rsidR="00103A01">
        <w:rPr>
          <w:rFonts w:asciiTheme="majorHAnsi" w:hAnsiTheme="majorHAnsi"/>
          <w:b/>
          <w:color w:val="2F2F2F" w:themeColor="accent5" w:themeShade="80"/>
          <w:sz w:val="20"/>
          <w:szCs w:val="24"/>
        </w:rPr>
        <w:t xml:space="preserve">  </w:t>
      </w:r>
      <w:r w:rsidRPr="003D715A">
        <w:rPr>
          <w:rStyle w:val="Heading2Char"/>
          <w:color w:val="2F2F2F" w:themeColor="accent5" w:themeShade="80"/>
          <w:sz w:val="18"/>
          <w:u w:val="single"/>
        </w:rPr>
        <w:t>Permanent Address</w:t>
      </w:r>
    </w:p>
    <w:p w:rsidR="00282FE8" w:rsidRPr="003D715A" w:rsidRDefault="00282FE8" w:rsidP="00EA1065">
      <w:pPr>
        <w:spacing w:after="0" w:line="276" w:lineRule="auto"/>
        <w:rPr>
          <w:color w:val="2F2F2F" w:themeColor="accent5" w:themeShade="80"/>
          <w:sz w:val="14"/>
        </w:rPr>
      </w:pPr>
      <w:r w:rsidRPr="003D715A">
        <w:rPr>
          <w:color w:val="2F2F2F" w:themeColor="accent5" w:themeShade="80"/>
          <w:sz w:val="14"/>
        </w:rPr>
        <w:t>842 Chestnut Road</w:t>
      </w:r>
      <w:r w:rsidRPr="003D715A">
        <w:rPr>
          <w:color w:val="2F2F2F" w:themeColor="accent5" w:themeShade="80"/>
          <w:sz w:val="14"/>
        </w:rPr>
        <w:tab/>
      </w:r>
      <w:r w:rsidRPr="003D715A">
        <w:rPr>
          <w:color w:val="2F2F2F" w:themeColor="accent5" w:themeShade="80"/>
          <w:sz w:val="14"/>
        </w:rPr>
        <w:tab/>
      </w:r>
      <w:r w:rsidRPr="003D715A">
        <w:rPr>
          <w:color w:val="2F2F2F" w:themeColor="accent5" w:themeShade="80"/>
          <w:sz w:val="14"/>
        </w:rPr>
        <w:tab/>
      </w:r>
      <w:r w:rsidRPr="003D715A">
        <w:rPr>
          <w:color w:val="2F2F2F" w:themeColor="accent5" w:themeShade="80"/>
          <w:sz w:val="14"/>
        </w:rPr>
        <w:tab/>
      </w:r>
      <w:r w:rsidRPr="003D715A">
        <w:rPr>
          <w:color w:val="2F2F2F" w:themeColor="accent5" w:themeShade="80"/>
          <w:sz w:val="14"/>
        </w:rPr>
        <w:tab/>
      </w:r>
      <w:r w:rsidRPr="003D715A">
        <w:rPr>
          <w:color w:val="2F2F2F" w:themeColor="accent5" w:themeShade="80"/>
          <w:sz w:val="14"/>
        </w:rPr>
        <w:tab/>
      </w:r>
      <w:r w:rsidRPr="003D715A">
        <w:rPr>
          <w:color w:val="2F2F2F" w:themeColor="accent5" w:themeShade="80"/>
          <w:sz w:val="14"/>
        </w:rPr>
        <w:tab/>
        <w:t xml:space="preserve">               </w:t>
      </w:r>
      <w:r w:rsidR="00F1450F" w:rsidRPr="003D715A">
        <w:rPr>
          <w:color w:val="2F2F2F" w:themeColor="accent5" w:themeShade="80"/>
          <w:sz w:val="14"/>
        </w:rPr>
        <w:t xml:space="preserve">                                             </w:t>
      </w:r>
      <w:r w:rsidRPr="003D715A">
        <w:rPr>
          <w:color w:val="2F2F2F" w:themeColor="accent5" w:themeShade="80"/>
          <w:sz w:val="14"/>
        </w:rPr>
        <w:t xml:space="preserve">              3926 Woodglen Court</w:t>
      </w:r>
    </w:p>
    <w:p w:rsidR="00282FE8" w:rsidRPr="003D715A" w:rsidRDefault="007B3386" w:rsidP="00EA1065">
      <w:pPr>
        <w:tabs>
          <w:tab w:val="center" w:pos="4680"/>
        </w:tabs>
        <w:spacing w:after="0" w:line="276" w:lineRule="auto"/>
        <w:rPr>
          <w:color w:val="2F2F2F" w:themeColor="accent5" w:themeShade="80"/>
          <w:sz w:val="14"/>
        </w:rPr>
      </w:pPr>
      <w:r w:rsidRPr="003D715A">
        <w:rPr>
          <w:color w:val="2F2F2F" w:themeColor="accent5" w:themeShade="80"/>
          <w:sz w:val="14"/>
        </w:rPr>
        <w:t>North Case Hall Room 620</w:t>
      </w:r>
      <w:r w:rsidR="00282FE8" w:rsidRPr="003D715A">
        <w:rPr>
          <w:color w:val="2F2F2F" w:themeColor="accent5" w:themeShade="80"/>
          <w:sz w:val="14"/>
        </w:rPr>
        <w:t xml:space="preserve"> </w:t>
      </w:r>
      <w:r w:rsidR="00103A01">
        <w:rPr>
          <w:color w:val="2F2F2F" w:themeColor="accent5" w:themeShade="80"/>
          <w:sz w:val="14"/>
        </w:rPr>
        <w:t xml:space="preserve">                               </w:t>
      </w:r>
      <w:r w:rsidR="00F32056">
        <w:rPr>
          <w:color w:val="2F2F2F" w:themeColor="accent5" w:themeShade="80"/>
          <w:sz w:val="14"/>
        </w:rPr>
        <w:t xml:space="preserve">                              </w:t>
      </w:r>
      <w:r w:rsidR="00103A01">
        <w:rPr>
          <w:color w:val="2F2F2F" w:themeColor="accent5" w:themeShade="80"/>
          <w:sz w:val="14"/>
        </w:rPr>
        <w:t xml:space="preserve">     </w:t>
      </w:r>
      <w:r w:rsidR="00F32056">
        <w:rPr>
          <w:color w:val="2F2F2F" w:themeColor="accent5" w:themeShade="80"/>
          <w:sz w:val="14"/>
        </w:rPr>
        <w:t xml:space="preserve">       </w:t>
      </w:r>
      <w:r w:rsidR="00EA1065">
        <w:rPr>
          <w:color w:val="2F2F2F" w:themeColor="accent5" w:themeShade="80"/>
          <w:sz w:val="14"/>
        </w:rPr>
        <w:t xml:space="preserve">    </w:t>
      </w:r>
      <w:r w:rsidR="00103A01" w:rsidRPr="00EA1065">
        <w:rPr>
          <w:color w:val="2F2F2F" w:themeColor="accent5" w:themeShade="80"/>
          <w:sz w:val="16"/>
        </w:rPr>
        <w:t>austinwinarski.com</w:t>
      </w:r>
      <w:r w:rsidR="00282FE8" w:rsidRPr="003D715A">
        <w:rPr>
          <w:color w:val="2F2F2F" w:themeColor="accent5" w:themeShade="80"/>
          <w:sz w:val="14"/>
        </w:rPr>
        <w:tab/>
      </w:r>
      <w:r w:rsidR="00282FE8" w:rsidRPr="003D715A">
        <w:rPr>
          <w:color w:val="2F2F2F" w:themeColor="accent5" w:themeShade="80"/>
          <w:sz w:val="14"/>
        </w:rPr>
        <w:tab/>
      </w:r>
      <w:r w:rsidR="00103A01">
        <w:rPr>
          <w:color w:val="2F2F2F" w:themeColor="accent5" w:themeShade="80"/>
          <w:sz w:val="14"/>
        </w:rPr>
        <w:tab/>
        <w:t xml:space="preserve">                </w:t>
      </w:r>
      <w:r w:rsidR="00282FE8" w:rsidRPr="003D715A">
        <w:rPr>
          <w:color w:val="2F2F2F" w:themeColor="accent5" w:themeShade="80"/>
          <w:sz w:val="14"/>
        </w:rPr>
        <w:t>Shelby Township, MI 48316</w:t>
      </w:r>
    </w:p>
    <w:p w:rsidR="00282FE8" w:rsidRPr="003D715A" w:rsidRDefault="00282FE8" w:rsidP="00EA1065">
      <w:pPr>
        <w:tabs>
          <w:tab w:val="center" w:pos="4680"/>
        </w:tabs>
        <w:spacing w:after="0" w:line="276" w:lineRule="auto"/>
        <w:rPr>
          <w:color w:val="2F2F2F" w:themeColor="accent5" w:themeShade="80"/>
          <w:sz w:val="14"/>
        </w:rPr>
      </w:pPr>
      <w:r w:rsidRPr="003D715A">
        <w:rPr>
          <w:color w:val="2F2F2F" w:themeColor="accent5" w:themeShade="80"/>
          <w:sz w:val="14"/>
        </w:rPr>
        <w:t>East Lansing, MI 48825</w:t>
      </w:r>
    </w:p>
    <w:p w:rsidR="003B01CC" w:rsidRPr="003D715A" w:rsidRDefault="003B01CC" w:rsidP="00282FE8">
      <w:pPr>
        <w:tabs>
          <w:tab w:val="center" w:pos="4680"/>
        </w:tabs>
        <w:spacing w:after="0" w:line="276" w:lineRule="auto"/>
        <w:rPr>
          <w:color w:val="2F2F2F" w:themeColor="accent5" w:themeShade="80"/>
          <w:sz w:val="14"/>
        </w:rPr>
      </w:pPr>
    </w:p>
    <w:p w:rsidR="00AD4757" w:rsidRPr="003D715A" w:rsidRDefault="003E76B5" w:rsidP="0073712F">
      <w:pPr>
        <w:pStyle w:val="Heading2"/>
        <w:spacing w:after="0"/>
        <w:rPr>
          <w:color w:val="2F2F2F" w:themeColor="accent5" w:themeShade="80"/>
          <w:sz w:val="18"/>
          <w:u w:val="single"/>
        </w:rPr>
      </w:pPr>
      <w:r w:rsidRPr="003D715A">
        <w:rPr>
          <w:color w:val="2F2F2F" w:themeColor="accent5" w:themeShade="80"/>
          <w:sz w:val="18"/>
          <w:u w:val="single"/>
        </w:rPr>
        <w:t>Objective</w:t>
      </w:r>
    </w:p>
    <w:p w:rsidR="00D93B0E" w:rsidRPr="000E05E5" w:rsidRDefault="00D93B0E" w:rsidP="007A0BDF">
      <w:pPr>
        <w:pStyle w:val="ListBullet"/>
        <w:numPr>
          <w:ilvl w:val="0"/>
          <w:numId w:val="13"/>
        </w:numPr>
        <w:spacing w:after="0"/>
        <w:rPr>
          <w:color w:val="2F2F2F" w:themeColor="accent5" w:themeShade="80"/>
          <w:szCs w:val="19"/>
        </w:rPr>
      </w:pPr>
      <w:r w:rsidRPr="000E05E5">
        <w:rPr>
          <w:color w:val="2F2F2F" w:themeColor="accent5" w:themeShade="80"/>
          <w:szCs w:val="19"/>
        </w:rPr>
        <w:t>To obtain a Co-op or Internship</w:t>
      </w:r>
      <w:r w:rsidR="008D7229">
        <w:rPr>
          <w:color w:val="2F2F2F" w:themeColor="accent5" w:themeShade="80"/>
          <w:szCs w:val="19"/>
        </w:rPr>
        <w:t xml:space="preserve"> for</w:t>
      </w:r>
      <w:r w:rsidRPr="000E05E5">
        <w:rPr>
          <w:color w:val="2F2F2F" w:themeColor="accent5" w:themeShade="80"/>
          <w:szCs w:val="19"/>
        </w:rPr>
        <w:t xml:space="preserve"> </w:t>
      </w:r>
      <w:r w:rsidR="00DA6181" w:rsidRPr="000E05E5">
        <w:rPr>
          <w:color w:val="2F2F2F" w:themeColor="accent5" w:themeShade="80"/>
          <w:szCs w:val="19"/>
        </w:rPr>
        <w:t>the s</w:t>
      </w:r>
      <w:r w:rsidR="007703FA" w:rsidRPr="000E05E5">
        <w:rPr>
          <w:color w:val="2F2F2F" w:themeColor="accent5" w:themeShade="80"/>
          <w:szCs w:val="19"/>
        </w:rPr>
        <w:t>ummer of 2016</w:t>
      </w:r>
      <w:r w:rsidR="003B01CC" w:rsidRPr="000E05E5">
        <w:rPr>
          <w:color w:val="2F2F2F" w:themeColor="accent5" w:themeShade="80"/>
          <w:szCs w:val="19"/>
        </w:rPr>
        <w:t>.</w:t>
      </w:r>
    </w:p>
    <w:p w:rsidR="00D93B0E" w:rsidRPr="003D715A" w:rsidRDefault="00D93B0E" w:rsidP="00D93B0E">
      <w:pPr>
        <w:pStyle w:val="ListBullet"/>
        <w:numPr>
          <w:ilvl w:val="0"/>
          <w:numId w:val="0"/>
        </w:numPr>
        <w:ind w:left="144"/>
        <w:rPr>
          <w:color w:val="2F2F2F" w:themeColor="accent5" w:themeShade="80"/>
          <w:sz w:val="14"/>
        </w:rPr>
      </w:pPr>
    </w:p>
    <w:p w:rsidR="00AD4757" w:rsidRPr="003D715A" w:rsidRDefault="003E76B5" w:rsidP="007A0BDF">
      <w:pPr>
        <w:pStyle w:val="Heading2"/>
        <w:spacing w:before="0" w:line="276" w:lineRule="auto"/>
        <w:rPr>
          <w:color w:val="2F2F2F" w:themeColor="accent5" w:themeShade="80"/>
          <w:sz w:val="18"/>
          <w:u w:val="single"/>
        </w:rPr>
      </w:pPr>
      <w:r w:rsidRPr="003D715A">
        <w:rPr>
          <w:color w:val="2F2F2F" w:themeColor="accent5" w:themeShade="80"/>
          <w:sz w:val="18"/>
          <w:u w:val="single"/>
        </w:rPr>
        <w:t>Education</w:t>
      </w:r>
    </w:p>
    <w:p w:rsidR="00D93B0E" w:rsidRPr="00E35C37" w:rsidRDefault="00D93B0E" w:rsidP="00D93B0E">
      <w:pPr>
        <w:spacing w:after="0"/>
        <w:rPr>
          <w:b/>
          <w:color w:val="2F2F2F" w:themeColor="accent5" w:themeShade="80"/>
        </w:rPr>
      </w:pPr>
      <w:r w:rsidRPr="00E35C37">
        <w:rPr>
          <w:b/>
          <w:color w:val="2F2F2F" w:themeColor="accent5" w:themeShade="80"/>
        </w:rPr>
        <w:t xml:space="preserve">Seeking a </w:t>
      </w:r>
      <w:r w:rsidR="007703FA" w:rsidRPr="00E35C37">
        <w:rPr>
          <w:b/>
          <w:color w:val="2F2F2F" w:themeColor="accent5" w:themeShade="80"/>
        </w:rPr>
        <w:t>B</w:t>
      </w:r>
      <w:r w:rsidRPr="00E35C37">
        <w:rPr>
          <w:b/>
          <w:color w:val="2F2F2F" w:themeColor="accent5" w:themeShade="80"/>
        </w:rPr>
        <w:t>.A. of S</w:t>
      </w:r>
      <w:r w:rsidR="007703FA" w:rsidRPr="00E35C37">
        <w:rPr>
          <w:b/>
          <w:color w:val="2F2F2F" w:themeColor="accent5" w:themeShade="80"/>
        </w:rPr>
        <w:t>cienc</w:t>
      </w:r>
      <w:r w:rsidRPr="00E35C37">
        <w:rPr>
          <w:b/>
          <w:color w:val="2F2F2F" w:themeColor="accent5" w:themeShade="80"/>
        </w:rPr>
        <w:t>e in Engineering (BSE</w:t>
      </w:r>
      <w:r w:rsidR="004B54FA" w:rsidRPr="00E35C37">
        <w:rPr>
          <w:b/>
          <w:color w:val="2F2F2F" w:themeColor="accent5" w:themeShade="80"/>
        </w:rPr>
        <w:t>) Degree in Computer Engineering</w:t>
      </w:r>
      <w:r w:rsidR="004B54FA" w:rsidRPr="00E35C37">
        <w:rPr>
          <w:b/>
          <w:color w:val="2F2F2F" w:themeColor="accent5" w:themeShade="80"/>
          <w:sz w:val="20"/>
        </w:rPr>
        <w:t xml:space="preserve">   </w:t>
      </w:r>
      <w:r w:rsidR="00024826" w:rsidRPr="00E35C37">
        <w:rPr>
          <w:b/>
          <w:color w:val="2F2F2F" w:themeColor="accent5" w:themeShade="80"/>
          <w:sz w:val="20"/>
        </w:rPr>
        <w:t xml:space="preserve">           </w:t>
      </w:r>
      <w:r w:rsidR="00024826" w:rsidRPr="00E35C37">
        <w:rPr>
          <w:b/>
          <w:color w:val="2F2F2F" w:themeColor="accent5" w:themeShade="80"/>
          <w:szCs w:val="19"/>
        </w:rPr>
        <w:t xml:space="preserve">                              </w:t>
      </w:r>
      <w:r w:rsidR="00E35C37">
        <w:rPr>
          <w:b/>
          <w:color w:val="2F2F2F" w:themeColor="accent5" w:themeShade="80"/>
          <w:szCs w:val="19"/>
        </w:rPr>
        <w:t xml:space="preserve">   </w:t>
      </w:r>
      <w:r w:rsidR="00E35C37">
        <w:rPr>
          <w:b/>
          <w:color w:val="2F2F2F" w:themeColor="accent5" w:themeShade="80"/>
          <w:sz w:val="2"/>
          <w:szCs w:val="19"/>
        </w:rPr>
        <w:t xml:space="preserve">      </w:t>
      </w:r>
      <w:r w:rsidR="00E35C37">
        <w:rPr>
          <w:b/>
          <w:color w:val="2F2F2F" w:themeColor="accent5" w:themeShade="80"/>
          <w:szCs w:val="19"/>
        </w:rPr>
        <w:t xml:space="preserve">   </w:t>
      </w:r>
      <w:r w:rsidR="00D86EDF" w:rsidRPr="00E35C37">
        <w:rPr>
          <w:color w:val="2F2F2F" w:themeColor="accent5" w:themeShade="80"/>
          <w:szCs w:val="19"/>
        </w:rPr>
        <w:t>May 2018</w:t>
      </w:r>
    </w:p>
    <w:p w:rsidR="00AD4757" w:rsidRPr="00E35C37" w:rsidRDefault="003E76B5" w:rsidP="003B6902">
      <w:pPr>
        <w:spacing w:after="0"/>
        <w:rPr>
          <w:b/>
          <w:color w:val="2F2F2F" w:themeColor="accent5" w:themeShade="80"/>
          <w:szCs w:val="19"/>
        </w:rPr>
      </w:pPr>
      <w:r w:rsidRPr="00E35C37">
        <w:rPr>
          <w:b/>
          <w:color w:val="2F2F2F" w:themeColor="accent5" w:themeShade="80"/>
          <w:sz w:val="16"/>
        </w:rPr>
        <w:t> </w:t>
      </w:r>
      <w:r w:rsidR="00D86EDF" w:rsidRPr="00E35C37">
        <w:rPr>
          <w:i/>
          <w:color w:val="2F2F2F" w:themeColor="accent5" w:themeShade="80"/>
          <w:sz w:val="16"/>
        </w:rPr>
        <w:t>Michigan State U</w:t>
      </w:r>
      <w:r w:rsidR="007703FA" w:rsidRPr="00E35C37">
        <w:rPr>
          <w:i/>
          <w:color w:val="2F2F2F" w:themeColor="accent5" w:themeShade="80"/>
          <w:sz w:val="16"/>
        </w:rPr>
        <w:t>niversity</w:t>
      </w:r>
      <w:r w:rsidR="00D86EDF" w:rsidRPr="00E35C37">
        <w:rPr>
          <w:color w:val="2F2F2F" w:themeColor="accent5" w:themeShade="80"/>
          <w:sz w:val="16"/>
        </w:rPr>
        <w:t>, East Lansing, MI</w:t>
      </w:r>
      <w:r w:rsidR="003B6902" w:rsidRPr="00E35C37">
        <w:rPr>
          <w:color w:val="2F2F2F" w:themeColor="accent5" w:themeShade="80"/>
          <w:sz w:val="16"/>
        </w:rPr>
        <w:t xml:space="preserve"> </w:t>
      </w:r>
      <w:r w:rsidR="003B6902" w:rsidRPr="00E35C37">
        <w:rPr>
          <w:color w:val="2F2F2F" w:themeColor="accent5" w:themeShade="80"/>
          <w:sz w:val="16"/>
        </w:rPr>
        <w:tab/>
      </w:r>
      <w:r w:rsidR="003B6902" w:rsidRPr="00E35C37">
        <w:rPr>
          <w:b/>
          <w:color w:val="2F2F2F" w:themeColor="accent5" w:themeShade="80"/>
          <w:sz w:val="16"/>
        </w:rPr>
        <w:tab/>
      </w:r>
      <w:r w:rsidR="003B6902" w:rsidRPr="00E35C37">
        <w:rPr>
          <w:b/>
          <w:color w:val="2F2F2F" w:themeColor="accent5" w:themeShade="80"/>
          <w:sz w:val="16"/>
        </w:rPr>
        <w:tab/>
      </w:r>
      <w:r w:rsidR="003B6902" w:rsidRPr="00E35C37">
        <w:rPr>
          <w:b/>
          <w:color w:val="2F2F2F" w:themeColor="accent5" w:themeShade="80"/>
          <w:sz w:val="16"/>
        </w:rPr>
        <w:tab/>
        <w:t xml:space="preserve">                                                                            </w:t>
      </w:r>
      <w:r w:rsidR="00E35C37">
        <w:rPr>
          <w:b/>
          <w:color w:val="2F2F2F" w:themeColor="accent5" w:themeShade="80"/>
          <w:sz w:val="16"/>
        </w:rPr>
        <w:t xml:space="preserve">    </w:t>
      </w:r>
      <w:r w:rsidR="003B6902" w:rsidRPr="00E35C37">
        <w:rPr>
          <w:color w:val="2F2F2F" w:themeColor="accent5" w:themeShade="80"/>
          <w:szCs w:val="19"/>
        </w:rPr>
        <w:t>GPA: 3.14</w:t>
      </w:r>
    </w:p>
    <w:p w:rsidR="003B6902" w:rsidRPr="00E35C37" w:rsidRDefault="003B6902" w:rsidP="003B6902">
      <w:pPr>
        <w:pStyle w:val="ListParagraph"/>
        <w:numPr>
          <w:ilvl w:val="0"/>
          <w:numId w:val="18"/>
        </w:numPr>
        <w:spacing w:after="0"/>
        <w:rPr>
          <w:color w:val="2F2F2F" w:themeColor="accent5" w:themeShade="80"/>
        </w:rPr>
      </w:pPr>
      <w:r w:rsidRPr="00E35C37">
        <w:rPr>
          <w:color w:val="2F2F2F" w:themeColor="accent5" w:themeShade="80"/>
        </w:rPr>
        <w:t>Michigan State Dean’s List (</w:t>
      </w:r>
      <w:r w:rsidRPr="00E35C37">
        <w:rPr>
          <w:color w:val="2F2F2F" w:themeColor="accent5" w:themeShade="80"/>
          <w:sz w:val="16"/>
        </w:rPr>
        <w:t>Fall 2015-present)</w:t>
      </w:r>
    </w:p>
    <w:p w:rsidR="00F55F0C" w:rsidRPr="00E35C37" w:rsidRDefault="00F55F0C" w:rsidP="00D93B0E">
      <w:pPr>
        <w:spacing w:after="0"/>
        <w:rPr>
          <w:color w:val="2F2F2F" w:themeColor="accent5" w:themeShade="80"/>
        </w:rPr>
      </w:pPr>
    </w:p>
    <w:p w:rsidR="00F55F0C" w:rsidRPr="00E35C37" w:rsidRDefault="001B0270" w:rsidP="00F55F0C">
      <w:pPr>
        <w:spacing w:after="0"/>
        <w:rPr>
          <w:color w:val="2F2F2F" w:themeColor="accent5" w:themeShade="80"/>
        </w:rPr>
      </w:pPr>
      <w:r w:rsidRPr="00E35C37">
        <w:rPr>
          <w:b/>
          <w:color w:val="2F2F2F" w:themeColor="accent5" w:themeShade="80"/>
        </w:rPr>
        <w:t>Computer S</w:t>
      </w:r>
      <w:r w:rsidR="00F55F0C" w:rsidRPr="00E35C37">
        <w:rPr>
          <w:b/>
          <w:color w:val="2F2F2F" w:themeColor="accent5" w:themeShade="80"/>
        </w:rPr>
        <w:t>cience</w:t>
      </w:r>
      <w:r w:rsidRPr="00E35C37">
        <w:rPr>
          <w:b/>
          <w:color w:val="2F2F2F" w:themeColor="accent5" w:themeShade="80"/>
        </w:rPr>
        <w:t xml:space="preserve"> Dual-Enrollment</w:t>
      </w:r>
      <w:r w:rsidR="00F55F0C" w:rsidRPr="00E35C37">
        <w:rPr>
          <w:color w:val="2F2F2F" w:themeColor="accent5" w:themeShade="80"/>
        </w:rPr>
        <w:tab/>
        <w:t xml:space="preserve">                     </w:t>
      </w:r>
      <w:r w:rsidR="00F55F0C" w:rsidRPr="00E35C37">
        <w:rPr>
          <w:color w:val="2F2F2F" w:themeColor="accent5" w:themeShade="80"/>
          <w:sz w:val="4"/>
        </w:rPr>
        <w:t xml:space="preserve">  </w:t>
      </w:r>
      <w:r w:rsidR="00F55F0C" w:rsidRPr="00E35C37">
        <w:rPr>
          <w:color w:val="2F2F2F" w:themeColor="accent5" w:themeShade="80"/>
        </w:rPr>
        <w:t xml:space="preserve">                                          </w:t>
      </w:r>
      <w:r w:rsidR="00E35C37">
        <w:rPr>
          <w:color w:val="2F2F2F" w:themeColor="accent5" w:themeShade="80"/>
        </w:rPr>
        <w:t xml:space="preserve">                          </w:t>
      </w:r>
      <w:r w:rsidR="00DA6181" w:rsidRPr="00E35C37">
        <w:rPr>
          <w:color w:val="2F2F2F" w:themeColor="accent5" w:themeShade="80"/>
        </w:rPr>
        <w:t xml:space="preserve">September 2013 - </w:t>
      </w:r>
      <w:r w:rsidRPr="00E35C37">
        <w:rPr>
          <w:color w:val="2F2F2F" w:themeColor="accent5" w:themeShade="80"/>
          <w:szCs w:val="19"/>
        </w:rPr>
        <w:t xml:space="preserve">May </w:t>
      </w:r>
      <w:r w:rsidR="00F55F0C" w:rsidRPr="00E35C37">
        <w:rPr>
          <w:color w:val="2F2F2F" w:themeColor="accent5" w:themeShade="80"/>
          <w:szCs w:val="19"/>
        </w:rPr>
        <w:t>2014</w:t>
      </w:r>
    </w:p>
    <w:p w:rsidR="00F55F0C" w:rsidRPr="00E35C37" w:rsidRDefault="00F55F0C" w:rsidP="00F55F0C">
      <w:pPr>
        <w:spacing w:after="0"/>
        <w:rPr>
          <w:b/>
          <w:color w:val="2F2F2F" w:themeColor="accent5" w:themeShade="80"/>
          <w:sz w:val="16"/>
        </w:rPr>
      </w:pPr>
      <w:r w:rsidRPr="00E35C37">
        <w:rPr>
          <w:color w:val="2F2F2F" w:themeColor="accent5" w:themeShade="80"/>
          <w:sz w:val="16"/>
        </w:rPr>
        <w:t> </w:t>
      </w:r>
      <w:r w:rsidRPr="00E35C37">
        <w:rPr>
          <w:i/>
          <w:color w:val="2F2F2F" w:themeColor="accent5" w:themeShade="80"/>
          <w:sz w:val="16"/>
        </w:rPr>
        <w:t>University of Michigan Flint</w:t>
      </w:r>
      <w:r w:rsidRPr="00E35C37">
        <w:rPr>
          <w:color w:val="2F2F2F" w:themeColor="accent5" w:themeShade="80"/>
          <w:sz w:val="16"/>
        </w:rPr>
        <w:t>, Flint, MI</w:t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="0073712F" w:rsidRPr="00E35C37">
        <w:rPr>
          <w:color w:val="2F2F2F" w:themeColor="accent5" w:themeShade="80"/>
          <w:sz w:val="4"/>
        </w:rPr>
        <w:t xml:space="preserve">          </w:t>
      </w:r>
      <w:r w:rsidRPr="00E35C37">
        <w:rPr>
          <w:color w:val="2F2F2F" w:themeColor="accent5" w:themeShade="80"/>
          <w:sz w:val="16"/>
        </w:rPr>
        <w:t xml:space="preserve">                   </w:t>
      </w:r>
      <w:r w:rsidR="00F1450F" w:rsidRPr="00E35C37">
        <w:rPr>
          <w:color w:val="2F2F2F" w:themeColor="accent5" w:themeShade="80"/>
          <w:sz w:val="16"/>
        </w:rPr>
        <w:t xml:space="preserve">             </w:t>
      </w:r>
      <w:r w:rsidR="00F1450F" w:rsidRPr="00E35C37">
        <w:rPr>
          <w:color w:val="2F2F2F" w:themeColor="accent5" w:themeShade="80"/>
          <w:sz w:val="4"/>
        </w:rPr>
        <w:t xml:space="preserve">     </w:t>
      </w:r>
      <w:r w:rsidRPr="00E35C37">
        <w:rPr>
          <w:color w:val="2F2F2F" w:themeColor="accent5" w:themeShade="80"/>
          <w:sz w:val="16"/>
        </w:rPr>
        <w:t xml:space="preserve">   </w:t>
      </w:r>
      <w:r w:rsidR="00E35C37">
        <w:rPr>
          <w:color w:val="2F2F2F" w:themeColor="accent5" w:themeShade="80"/>
          <w:sz w:val="6"/>
        </w:rPr>
        <w:t xml:space="preserve"> </w:t>
      </w:r>
      <w:r w:rsidRPr="00E35C37">
        <w:rPr>
          <w:color w:val="2F2F2F" w:themeColor="accent5" w:themeShade="80"/>
          <w:szCs w:val="19"/>
        </w:rPr>
        <w:t xml:space="preserve">GPA: </w:t>
      </w:r>
      <w:r w:rsidR="001B0270" w:rsidRPr="00E35C37">
        <w:rPr>
          <w:color w:val="2F2F2F" w:themeColor="accent5" w:themeShade="80"/>
          <w:szCs w:val="19"/>
        </w:rPr>
        <w:t>3.46</w:t>
      </w:r>
    </w:p>
    <w:p w:rsidR="00F55F0C" w:rsidRPr="00E35C37" w:rsidRDefault="00F55F0C" w:rsidP="00D93B0E">
      <w:pPr>
        <w:spacing w:after="0"/>
        <w:rPr>
          <w:b/>
          <w:color w:val="2F2F2F" w:themeColor="accent5" w:themeShade="80"/>
          <w:sz w:val="16"/>
        </w:rPr>
      </w:pPr>
    </w:p>
    <w:p w:rsidR="001B0270" w:rsidRPr="00E35C37" w:rsidRDefault="001B0270" w:rsidP="001B0270">
      <w:pPr>
        <w:spacing w:after="0"/>
        <w:rPr>
          <w:color w:val="2F2F2F" w:themeColor="accent5" w:themeShade="80"/>
          <w:szCs w:val="19"/>
        </w:rPr>
      </w:pPr>
      <w:r w:rsidRPr="00E35C37">
        <w:rPr>
          <w:b/>
          <w:color w:val="2F2F2F" w:themeColor="accent5" w:themeShade="80"/>
        </w:rPr>
        <w:t>High School Diploma</w:t>
      </w:r>
      <w:r w:rsidRPr="00E35C37">
        <w:rPr>
          <w:color w:val="2F2F2F" w:themeColor="accent5" w:themeShade="80"/>
        </w:rPr>
        <w:tab/>
        <w:t xml:space="preserve">                     </w:t>
      </w:r>
      <w:r w:rsidRPr="00E35C37">
        <w:rPr>
          <w:color w:val="2F2F2F" w:themeColor="accent5" w:themeShade="80"/>
          <w:sz w:val="4"/>
        </w:rPr>
        <w:t xml:space="preserve">  </w:t>
      </w:r>
      <w:r w:rsidRPr="00E35C37">
        <w:rPr>
          <w:color w:val="2F2F2F" w:themeColor="accent5" w:themeShade="80"/>
        </w:rPr>
        <w:t xml:space="preserve">                                                                             </w:t>
      </w:r>
      <w:r w:rsidRPr="00E35C37">
        <w:rPr>
          <w:color w:val="2F2F2F" w:themeColor="accent5" w:themeShade="80"/>
          <w:sz w:val="4"/>
        </w:rPr>
        <w:t xml:space="preserve">     </w:t>
      </w:r>
      <w:r w:rsidRPr="00E35C37">
        <w:rPr>
          <w:color w:val="2F2F2F" w:themeColor="accent5" w:themeShade="80"/>
        </w:rPr>
        <w:t xml:space="preserve">                                  </w:t>
      </w:r>
      <w:r w:rsidR="0073712F" w:rsidRPr="00E35C37">
        <w:rPr>
          <w:color w:val="2F2F2F" w:themeColor="accent5" w:themeShade="80"/>
          <w:sz w:val="4"/>
        </w:rPr>
        <w:t xml:space="preserve">          </w:t>
      </w:r>
      <w:r w:rsidRPr="00E35C37">
        <w:rPr>
          <w:color w:val="2F2F2F" w:themeColor="accent5" w:themeShade="80"/>
        </w:rPr>
        <w:t xml:space="preserve">    </w:t>
      </w:r>
      <w:r w:rsidR="00F1450F" w:rsidRPr="00E35C37">
        <w:rPr>
          <w:color w:val="2F2F2F" w:themeColor="accent5" w:themeShade="80"/>
        </w:rPr>
        <w:t xml:space="preserve">                    </w:t>
      </w:r>
      <w:r w:rsidR="00E35C37">
        <w:rPr>
          <w:color w:val="2F2F2F" w:themeColor="accent5" w:themeShade="80"/>
        </w:rPr>
        <w:t xml:space="preserve">  </w:t>
      </w:r>
      <w:r w:rsidRPr="00E35C37">
        <w:rPr>
          <w:color w:val="2F2F2F" w:themeColor="accent5" w:themeShade="80"/>
          <w:szCs w:val="19"/>
        </w:rPr>
        <w:t>May 2014</w:t>
      </w:r>
    </w:p>
    <w:p w:rsidR="001B0270" w:rsidRPr="00E35C37" w:rsidRDefault="001B0270" w:rsidP="001B0270">
      <w:pPr>
        <w:spacing w:after="0"/>
        <w:rPr>
          <w:color w:val="2F2F2F" w:themeColor="accent5" w:themeShade="80"/>
        </w:rPr>
      </w:pPr>
      <w:r w:rsidRPr="00E35C37">
        <w:rPr>
          <w:color w:val="2F2F2F" w:themeColor="accent5" w:themeShade="80"/>
          <w:sz w:val="16"/>
        </w:rPr>
        <w:t> </w:t>
      </w:r>
      <w:r w:rsidRPr="00E35C37">
        <w:rPr>
          <w:i/>
          <w:color w:val="2F2F2F" w:themeColor="accent5" w:themeShade="80"/>
          <w:sz w:val="16"/>
        </w:rPr>
        <w:t>Dwight D. Eisenhower High School</w:t>
      </w:r>
      <w:r w:rsidRPr="00E35C37">
        <w:rPr>
          <w:color w:val="2F2F2F" w:themeColor="accent5" w:themeShade="80"/>
          <w:sz w:val="16"/>
        </w:rPr>
        <w:t>, Shelby Township, MI</w:t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  <w:t xml:space="preserve">      </w:t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</w:r>
      <w:r w:rsidRPr="00E35C37">
        <w:rPr>
          <w:color w:val="2F2F2F" w:themeColor="accent5" w:themeShade="80"/>
          <w:sz w:val="16"/>
        </w:rPr>
        <w:tab/>
        <w:t xml:space="preserve">  </w:t>
      </w:r>
      <w:r w:rsidR="0073712F" w:rsidRPr="00E35C37">
        <w:rPr>
          <w:color w:val="2F2F2F" w:themeColor="accent5" w:themeShade="80"/>
          <w:sz w:val="4"/>
        </w:rPr>
        <w:t xml:space="preserve">          </w:t>
      </w:r>
      <w:r w:rsidRPr="00E35C37">
        <w:rPr>
          <w:color w:val="2F2F2F" w:themeColor="accent5" w:themeShade="80"/>
          <w:sz w:val="16"/>
        </w:rPr>
        <w:t xml:space="preserve">                    </w:t>
      </w:r>
      <w:r w:rsidRPr="00E35C37">
        <w:rPr>
          <w:color w:val="2F2F2F" w:themeColor="accent5" w:themeShade="80"/>
          <w:sz w:val="6"/>
        </w:rPr>
        <w:t xml:space="preserve"> </w:t>
      </w:r>
      <w:r w:rsidRPr="00E35C37">
        <w:rPr>
          <w:color w:val="2F2F2F" w:themeColor="accent5" w:themeShade="80"/>
          <w:sz w:val="16"/>
        </w:rPr>
        <w:t xml:space="preserve">   </w:t>
      </w:r>
      <w:r w:rsidR="00F1450F" w:rsidRPr="00E35C37">
        <w:rPr>
          <w:color w:val="2F2F2F" w:themeColor="accent5" w:themeShade="80"/>
          <w:sz w:val="16"/>
        </w:rPr>
        <w:t xml:space="preserve">     </w:t>
      </w:r>
      <w:r w:rsidR="00E35C37">
        <w:rPr>
          <w:color w:val="2F2F2F" w:themeColor="accent5" w:themeShade="80"/>
          <w:sz w:val="2"/>
        </w:rPr>
        <w:t xml:space="preserve">      </w:t>
      </w:r>
      <w:r w:rsidR="00E35C37">
        <w:rPr>
          <w:color w:val="2F2F2F" w:themeColor="accent5" w:themeShade="80"/>
          <w:sz w:val="16"/>
        </w:rPr>
        <w:t xml:space="preserve">      </w:t>
      </w:r>
      <w:r w:rsidRPr="00E35C37">
        <w:rPr>
          <w:color w:val="2F2F2F" w:themeColor="accent5" w:themeShade="80"/>
          <w:szCs w:val="19"/>
        </w:rPr>
        <w:t>GPA: 3.47</w:t>
      </w:r>
    </w:p>
    <w:p w:rsidR="005A2364" w:rsidRPr="003D715A" w:rsidRDefault="005A2364" w:rsidP="001B0270">
      <w:pPr>
        <w:spacing w:after="0"/>
        <w:rPr>
          <w:b/>
          <w:color w:val="2F2F2F" w:themeColor="accent5" w:themeShade="80"/>
          <w:sz w:val="14"/>
        </w:rPr>
      </w:pPr>
    </w:p>
    <w:p w:rsidR="00AD4757" w:rsidRPr="003D715A" w:rsidRDefault="004D7EF1" w:rsidP="007A0BDF">
      <w:pPr>
        <w:pStyle w:val="Heading2"/>
        <w:spacing w:line="276" w:lineRule="auto"/>
        <w:rPr>
          <w:color w:val="2F2F2F" w:themeColor="accent5" w:themeShade="80"/>
          <w:sz w:val="18"/>
          <w:u w:val="single"/>
        </w:rPr>
      </w:pPr>
      <w:r>
        <w:rPr>
          <w:color w:val="2F2F2F" w:themeColor="accent5" w:themeShade="80"/>
          <w:sz w:val="18"/>
          <w:u w:val="single"/>
        </w:rPr>
        <w:t>Internship(s)</w:t>
      </w:r>
    </w:p>
    <w:sdt>
      <w:sdtPr>
        <w:rPr>
          <w:rFonts w:eastAsiaTheme="minorEastAsia"/>
          <w:bCs/>
          <w:caps/>
          <w:color w:val="2F2F2F" w:themeColor="accent5" w:themeShade="80"/>
          <w:sz w:val="14"/>
        </w:rPr>
        <w:id w:val="1436861535"/>
        <w15:color w:val="C0C0C0"/>
        <w15:repeatingSection/>
      </w:sdtPr>
      <w:sdtEndPr>
        <w:rPr>
          <w:rFonts w:eastAsiaTheme="minorHAnsi"/>
          <w:bCs w:val="0"/>
          <w:caps w:val="0"/>
          <w:color w:val="404040" w:themeColor="text1" w:themeTint="BF"/>
        </w:rPr>
      </w:sdtEndPr>
      <w:sdtContent>
        <w:sdt>
          <w:sdtPr>
            <w:rPr>
              <w:rFonts w:eastAsiaTheme="minorEastAsia"/>
              <w:bCs/>
              <w:caps/>
              <w:color w:val="2F2F2F" w:themeColor="accent5" w:themeShade="80"/>
              <w:sz w:val="14"/>
            </w:rPr>
            <w:id w:val="-290141692"/>
            <w:placeholder>
              <w:docPart w:val="7621A34853354E1FB1BDD7CC63151DCD"/>
            </w:placeholder>
            <w15:color w:val="C0C0C0"/>
            <w15:repeatingSectionItem/>
          </w:sdtPr>
          <w:sdtEndPr>
            <w:rPr>
              <w:bCs w:val="0"/>
              <w:caps w:val="0"/>
              <w:sz w:val="16"/>
              <w:szCs w:val="19"/>
            </w:rPr>
          </w:sdtEndPr>
          <w:sdtContent>
            <w:p w:rsidR="00BC710D" w:rsidRPr="003D715A" w:rsidRDefault="00BC710D" w:rsidP="00684096">
              <w:pPr>
                <w:spacing w:after="0" w:line="276" w:lineRule="auto"/>
                <w:rPr>
                  <w:color w:val="2F2F2F" w:themeColor="accent5" w:themeShade="80"/>
                  <w:sz w:val="16"/>
                </w:rPr>
              </w:pPr>
              <w:r w:rsidRPr="003D715A">
                <w:rPr>
                  <w:b/>
                  <w:color w:val="2F2F2F" w:themeColor="accent5" w:themeShade="80"/>
                  <w:sz w:val="16"/>
                </w:rPr>
                <w:t>Fulfillment and Logistics Consultant</w:t>
              </w:r>
              <w:r w:rsidRPr="003D715A">
                <w:rPr>
                  <w:color w:val="2F2F2F" w:themeColor="accent5" w:themeShade="80"/>
                  <w:sz w:val="16"/>
                </w:rPr>
                <w:t xml:space="preserve"> </w:t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="00F1450F" w:rsidRPr="003D715A">
                <w:rPr>
                  <w:color w:val="2F2F2F" w:themeColor="accent5" w:themeShade="80"/>
                  <w:sz w:val="16"/>
                </w:rPr>
                <w:t xml:space="preserve">      </w:t>
              </w:r>
              <w:r w:rsidR="00F1450F" w:rsidRPr="003D715A">
                <w:rPr>
                  <w:color w:val="2F2F2F" w:themeColor="accent5" w:themeShade="80"/>
                  <w:sz w:val="2"/>
                </w:rPr>
                <w:t xml:space="preserve">    </w:t>
              </w:r>
              <w:r w:rsidR="00F1450F" w:rsidRPr="003D715A">
                <w:rPr>
                  <w:color w:val="2F2F2F" w:themeColor="accent5" w:themeShade="80"/>
                  <w:sz w:val="16"/>
                </w:rPr>
                <w:t xml:space="preserve">                           </w:t>
              </w:r>
              <w:r w:rsidRPr="003D715A">
                <w:rPr>
                  <w:color w:val="2F2F2F" w:themeColor="accent5" w:themeShade="80"/>
                  <w:sz w:val="16"/>
                </w:rPr>
                <w:t>May 2015 – August 2015</w:t>
              </w:r>
            </w:p>
            <w:p w:rsidR="00BC710D" w:rsidRPr="003D715A" w:rsidRDefault="00BC710D" w:rsidP="00F44D1B">
              <w:pPr>
                <w:spacing w:after="0" w:line="276" w:lineRule="auto"/>
                <w:rPr>
                  <w:i/>
                  <w:color w:val="2F2F2F" w:themeColor="accent5" w:themeShade="80"/>
                  <w:sz w:val="14"/>
                </w:rPr>
              </w:pPr>
              <w:r w:rsidRPr="003D715A">
                <w:rPr>
                  <w:i/>
                  <w:color w:val="2F2F2F" w:themeColor="accent5" w:themeShade="80"/>
                  <w:sz w:val="14"/>
                </w:rPr>
                <w:t>J. Ryder Group ®, Bloomfield Hills, MI</w:t>
              </w:r>
            </w:p>
            <w:p w:rsidR="00BC710D" w:rsidRPr="003D715A" w:rsidRDefault="00BC710D" w:rsidP="00E35C37">
              <w:pPr>
                <w:pStyle w:val="ListBullet"/>
                <w:numPr>
                  <w:ilvl w:val="0"/>
                  <w:numId w:val="6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>Printed various orders for companies using several materials including Coroplast and Dibond.</w:t>
              </w:r>
            </w:p>
            <w:p w:rsidR="00BC710D" w:rsidRPr="003D715A" w:rsidRDefault="00BC710D" w:rsidP="00E35C37">
              <w:pPr>
                <w:pStyle w:val="ListBullet"/>
                <w:numPr>
                  <w:ilvl w:val="0"/>
                  <w:numId w:val="6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 xml:space="preserve">Managing inventory and request orders for restocking materials. </w:t>
              </w:r>
            </w:p>
            <w:p w:rsidR="004D7EF1" w:rsidRPr="0042529D" w:rsidRDefault="00BC710D" w:rsidP="0042529D">
              <w:pPr>
                <w:pStyle w:val="ListBullet"/>
                <w:numPr>
                  <w:ilvl w:val="0"/>
                  <w:numId w:val="6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>Box and ship orders according to location and event date.</w:t>
              </w:r>
            </w:p>
          </w:sdtContent>
        </w:sdt>
      </w:sdtContent>
    </w:sdt>
    <w:p w:rsidR="004D7EF1" w:rsidRPr="003D715A" w:rsidRDefault="004D7EF1" w:rsidP="004D7EF1">
      <w:pPr>
        <w:pStyle w:val="Heading2"/>
        <w:spacing w:line="276" w:lineRule="auto"/>
        <w:rPr>
          <w:color w:val="2F2F2F" w:themeColor="accent5" w:themeShade="80"/>
          <w:sz w:val="18"/>
          <w:u w:val="single"/>
        </w:rPr>
      </w:pPr>
      <w:r>
        <w:rPr>
          <w:color w:val="2F2F2F" w:themeColor="accent5" w:themeShade="80"/>
          <w:sz w:val="18"/>
          <w:u w:val="single"/>
        </w:rPr>
        <w:t xml:space="preserve">Other </w:t>
      </w:r>
      <w:r w:rsidRPr="003D715A">
        <w:rPr>
          <w:color w:val="2F2F2F" w:themeColor="accent5" w:themeShade="80"/>
          <w:sz w:val="18"/>
          <w:u w:val="single"/>
        </w:rPr>
        <w:t>Work Experience</w:t>
      </w:r>
    </w:p>
    <w:sdt>
      <w:sdtPr>
        <w:id w:val="1515808075"/>
        <w15:color w:val="C0C0C0"/>
        <w15:repeatingSection/>
      </w:sdtPr>
      <w:sdtEndPr>
        <w:rPr>
          <w:sz w:val="14"/>
        </w:rPr>
      </w:sdtEndPr>
      <w:sdtContent>
        <w:sdt>
          <w:sdtPr>
            <w:id w:val="1166053126"/>
            <w:placeholder>
              <w:docPart w:val="F7FC6E97B83B420781A765B31D04281A"/>
            </w:placeholder>
            <w15:color w:val="C0C0C0"/>
            <w15:repeatingSectionItem/>
          </w:sdtPr>
          <w:sdtEndPr>
            <w:rPr>
              <w:rFonts w:eastAsiaTheme="minorEastAsia"/>
            </w:rPr>
          </w:sdtEndPr>
          <w:sdtContent>
            <w:p w:rsidR="00BC6FE5" w:rsidRPr="003D715A" w:rsidRDefault="00BC6FE5" w:rsidP="00BC6FE5">
              <w:pPr>
                <w:spacing w:after="0"/>
                <w:rPr>
                  <w:color w:val="2F2F2F" w:themeColor="accent5" w:themeShade="80"/>
                  <w:sz w:val="16"/>
                </w:rPr>
              </w:pPr>
              <w:r>
                <w:rPr>
                  <w:b/>
                  <w:color w:val="2F2F2F" w:themeColor="accent5" w:themeShade="80"/>
                  <w:sz w:val="16"/>
                </w:rPr>
                <w:t>Information Technology Assistant</w:t>
              </w:r>
              <w:r w:rsidRPr="003D715A">
                <w:rPr>
                  <w:color w:val="2F2F2F" w:themeColor="accent5" w:themeShade="80"/>
                  <w:sz w:val="14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  <w:t xml:space="preserve">                                    </w:t>
              </w:r>
              <w:r>
                <w:rPr>
                  <w:color w:val="2F2F2F" w:themeColor="accent5" w:themeShade="80"/>
                  <w:sz w:val="16"/>
                </w:rPr>
                <w:t xml:space="preserve">    </w:t>
              </w:r>
              <w:r w:rsidRPr="003D715A">
                <w:rPr>
                  <w:color w:val="2F2F2F" w:themeColor="accent5" w:themeShade="80"/>
                  <w:sz w:val="16"/>
                </w:rPr>
                <w:t xml:space="preserve">            </w:t>
              </w:r>
              <w:r w:rsidRPr="003D715A">
                <w:rPr>
                  <w:color w:val="2F2F2F" w:themeColor="accent5" w:themeShade="80"/>
                  <w:sz w:val="2"/>
                </w:rPr>
                <w:t xml:space="preserve">     </w:t>
              </w:r>
              <w:r>
                <w:rPr>
                  <w:color w:val="2F2F2F" w:themeColor="accent5" w:themeShade="80"/>
                  <w:sz w:val="2"/>
                </w:rPr>
                <w:t xml:space="preserve">   </w:t>
              </w:r>
              <w:r w:rsidRPr="003D715A">
                <w:rPr>
                  <w:color w:val="2F2F2F" w:themeColor="accent5" w:themeShade="80"/>
                  <w:sz w:val="2"/>
                </w:rPr>
                <w:t xml:space="preserve">                                               </w:t>
              </w:r>
              <w:r>
                <w:rPr>
                  <w:color w:val="2F2F2F" w:themeColor="accent5" w:themeShade="80"/>
                  <w:sz w:val="2"/>
                </w:rPr>
                <w:t xml:space="preserve">      </w:t>
              </w:r>
              <w:r w:rsidR="00343FE9">
                <w:rPr>
                  <w:color w:val="2F2F2F" w:themeColor="accent5" w:themeShade="80"/>
                  <w:sz w:val="16"/>
                </w:rPr>
                <w:t>March 2016</w:t>
              </w:r>
              <w:r>
                <w:rPr>
                  <w:color w:val="2F2F2F" w:themeColor="accent5" w:themeShade="80"/>
                  <w:sz w:val="16"/>
                </w:rPr>
                <w:t xml:space="preserve"> – Present</w:t>
              </w:r>
            </w:p>
            <w:p w:rsidR="00BC6FE5" w:rsidRPr="003D715A" w:rsidRDefault="00BC6FE5" w:rsidP="00BC6FE5">
              <w:pPr>
                <w:spacing w:after="0" w:line="276" w:lineRule="auto"/>
                <w:rPr>
                  <w:i/>
                  <w:color w:val="2F2F2F" w:themeColor="accent5" w:themeShade="80"/>
                  <w:sz w:val="14"/>
                </w:rPr>
              </w:pPr>
              <w:r w:rsidRPr="00BC6FE5">
                <w:rPr>
                  <w:i/>
                  <w:color w:val="2F2F2F" w:themeColor="accent5" w:themeShade="80"/>
                  <w:sz w:val="14"/>
                  <w:szCs w:val="18"/>
                </w:rPr>
                <w:t xml:space="preserve">MSU </w:t>
              </w:r>
              <w:proofErr w:type="spellStart"/>
              <w:r w:rsidRPr="00BC6FE5">
                <w:rPr>
                  <w:i/>
                  <w:color w:val="2F2F2F" w:themeColor="accent5" w:themeShade="80"/>
                  <w:sz w:val="14"/>
                  <w:szCs w:val="18"/>
                </w:rPr>
                <w:t>ComArtSci</w:t>
              </w:r>
              <w:proofErr w:type="spellEnd"/>
              <w:r w:rsidRPr="00BC6FE5">
                <w:rPr>
                  <w:i/>
                  <w:color w:val="2F2F2F" w:themeColor="accent5" w:themeShade="80"/>
                  <w:sz w:val="14"/>
                  <w:szCs w:val="18"/>
                </w:rPr>
                <w:t xml:space="preserve"> Technology</w:t>
              </w:r>
              <w:r w:rsidRPr="003D715A">
                <w:rPr>
                  <w:i/>
                  <w:color w:val="2F2F2F" w:themeColor="accent5" w:themeShade="80"/>
                  <w:sz w:val="14"/>
                  <w:szCs w:val="18"/>
                </w:rPr>
                <w:t xml:space="preserve">, </w:t>
              </w:r>
              <w:r>
                <w:rPr>
                  <w:i/>
                  <w:color w:val="2F2F2F" w:themeColor="accent5" w:themeShade="80"/>
                  <w:sz w:val="14"/>
                </w:rPr>
                <w:t>East Lansing</w:t>
              </w:r>
              <w:r w:rsidRPr="003D715A">
                <w:rPr>
                  <w:i/>
                  <w:color w:val="2F2F2F" w:themeColor="accent5" w:themeShade="80"/>
                  <w:sz w:val="14"/>
                </w:rPr>
                <w:t>, MI</w:t>
              </w:r>
            </w:p>
            <w:p w:rsidR="00BC6FE5" w:rsidRDefault="00BC6FE5" w:rsidP="00BC6FE5">
              <w:pPr>
                <w:pStyle w:val="ListBullet"/>
                <w:numPr>
                  <w:ilvl w:val="0"/>
                  <w:numId w:val="19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>
                <w:rPr>
                  <w:color w:val="2F2F2F" w:themeColor="accent5" w:themeShade="80"/>
                  <w:sz w:val="16"/>
                  <w:szCs w:val="19"/>
                </w:rPr>
                <w:t>Help Faculty and Staff with various technologic</w:t>
              </w:r>
              <w:r w:rsidR="00D84B07">
                <w:rPr>
                  <w:color w:val="2F2F2F" w:themeColor="accent5" w:themeShade="80"/>
                  <w:sz w:val="16"/>
                  <w:szCs w:val="19"/>
                </w:rPr>
                <w:t>al hardware or software issues</w:t>
              </w:r>
              <w:r>
                <w:rPr>
                  <w:color w:val="2F2F2F" w:themeColor="accent5" w:themeShade="80"/>
                  <w:sz w:val="16"/>
                  <w:szCs w:val="19"/>
                </w:rPr>
                <w:t>.</w:t>
              </w:r>
            </w:p>
            <w:p w:rsidR="00343FE9" w:rsidRPr="00343FE9" w:rsidRDefault="00343FE9" w:rsidP="00343FE9">
              <w:pPr>
                <w:pStyle w:val="ListBullet"/>
                <w:numPr>
                  <w:ilvl w:val="0"/>
                  <w:numId w:val="19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>
                <w:rPr>
                  <w:color w:val="2F2F2F" w:themeColor="accent5" w:themeShade="80"/>
                  <w:sz w:val="16"/>
                  <w:szCs w:val="19"/>
                </w:rPr>
                <w:t>Image computers for labs or Faculty and Staff and apply proper software as needed.</w:t>
              </w:r>
            </w:p>
            <w:p w:rsidR="004D7EF1" w:rsidRPr="00343FE9" w:rsidRDefault="00D84B07" w:rsidP="00343FE9">
              <w:pPr>
                <w:pStyle w:val="ListBullet"/>
                <w:numPr>
                  <w:ilvl w:val="0"/>
                  <w:numId w:val="19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>
                <w:rPr>
                  <w:color w:val="2F2F2F" w:themeColor="accent5" w:themeShade="80"/>
                  <w:sz w:val="16"/>
                  <w:szCs w:val="19"/>
                </w:rPr>
                <w:t>Take inventory of incoming products for differing departments throughout the building.</w:t>
              </w:r>
            </w:p>
          </w:sdtContent>
        </w:sdt>
        <w:sdt>
          <w:sdtPr>
            <w:id w:val="-500510132"/>
            <w:placeholder>
              <w:docPart w:val="31B29618016B4F9CB6C4902799DB7FE8"/>
            </w:placeholder>
            <w15:color w:val="C0C0C0"/>
            <w15:repeatingSectionItem/>
          </w:sdtPr>
          <w:sdtEndPr>
            <w:rPr>
              <w:rFonts w:eastAsiaTheme="minorEastAsia"/>
              <w:szCs w:val="19"/>
            </w:rPr>
          </w:sdtEndPr>
          <w:sdtContent>
            <w:p w:rsidR="00BC6FE5" w:rsidRPr="003D715A" w:rsidRDefault="00BC6FE5" w:rsidP="00BC6FE5">
              <w:pPr>
                <w:spacing w:after="0" w:line="276" w:lineRule="auto"/>
                <w:rPr>
                  <w:color w:val="2F2F2F" w:themeColor="accent5" w:themeShade="80"/>
                  <w:sz w:val="16"/>
                </w:rPr>
              </w:pPr>
              <w:r w:rsidRPr="003D715A">
                <w:rPr>
                  <w:b/>
                  <w:color w:val="2F2F2F" w:themeColor="accent5" w:themeShade="80"/>
                  <w:sz w:val="16"/>
                </w:rPr>
                <w:t>Court Monitor</w:t>
              </w:r>
              <w:r w:rsidRPr="003D715A">
                <w:rPr>
                  <w:color w:val="2F2F2F" w:themeColor="accent5" w:themeShade="80"/>
                  <w:sz w:val="16"/>
                </w:rPr>
                <w:t xml:space="preserve"> </w:t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  <w:t xml:space="preserve">                                                 </w:t>
              </w:r>
              <w:r w:rsidRPr="003D715A">
                <w:rPr>
                  <w:color w:val="2F2F2F" w:themeColor="accent5" w:themeShade="80"/>
                  <w:sz w:val="2"/>
                </w:rPr>
                <w:t xml:space="preserve">     </w:t>
              </w:r>
              <w:r w:rsidRPr="003D715A">
                <w:rPr>
                  <w:color w:val="2F2F2F" w:themeColor="accent5" w:themeShade="80"/>
                  <w:sz w:val="16"/>
                </w:rPr>
                <w:t xml:space="preserve">         April 2014 – July 2015</w:t>
              </w:r>
            </w:p>
            <w:p w:rsidR="00BC6FE5" w:rsidRPr="003D715A" w:rsidRDefault="00BC6FE5" w:rsidP="00BC6FE5">
              <w:pPr>
                <w:spacing w:after="0" w:line="276" w:lineRule="auto"/>
                <w:rPr>
                  <w:i/>
                  <w:color w:val="2F2F2F" w:themeColor="accent5" w:themeShade="80"/>
                  <w:sz w:val="14"/>
                </w:rPr>
              </w:pPr>
              <w:r w:rsidRPr="003D715A">
                <w:rPr>
                  <w:i/>
                  <w:color w:val="2F2F2F" w:themeColor="accent5" w:themeShade="80"/>
                  <w:sz w:val="14"/>
                </w:rPr>
                <w:t>Skyzone ®, Shelby Township, MI</w:t>
              </w:r>
            </w:p>
            <w:p w:rsidR="00BC6FE5" w:rsidRPr="003D715A" w:rsidRDefault="00BC6FE5" w:rsidP="00BC6FE5">
              <w:pPr>
                <w:pStyle w:val="ListBullet"/>
                <w:numPr>
                  <w:ilvl w:val="0"/>
                  <w:numId w:val="6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>Make sure the jumpers enjoy their time with us by interacting with them in a positive manor.</w:t>
              </w:r>
            </w:p>
            <w:p w:rsidR="00BC6FE5" w:rsidRPr="003D715A" w:rsidRDefault="00BC6FE5" w:rsidP="00BC6FE5">
              <w:pPr>
                <w:pStyle w:val="ListBullet"/>
                <w:numPr>
                  <w:ilvl w:val="0"/>
                  <w:numId w:val="6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 xml:space="preserve">Keep everyone safe by politely but sternly reminding the rules to those not following. </w:t>
              </w:r>
            </w:p>
            <w:p w:rsidR="00BC6FE5" w:rsidRPr="00BC6FE5" w:rsidRDefault="00BC6FE5" w:rsidP="00BC6FE5">
              <w:pPr>
                <w:pStyle w:val="ListBullet"/>
                <w:numPr>
                  <w:ilvl w:val="0"/>
                  <w:numId w:val="6"/>
                </w:numPr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>Clean and readjust the courts at closing time.</w:t>
              </w:r>
            </w:p>
          </w:sdtContent>
        </w:sdt>
        <w:sdt>
          <w:sdtPr>
            <w:rPr>
              <w:rFonts w:eastAsiaTheme="minorEastAsia"/>
              <w:bCs/>
              <w:caps/>
              <w:color w:val="2F2F2F" w:themeColor="accent5" w:themeShade="80"/>
              <w:sz w:val="14"/>
            </w:rPr>
            <w:id w:val="966240880"/>
            <w:placeholder>
              <w:docPart w:val="27066D48B0EE469C9A7569FC22E742C1"/>
            </w:placeholder>
            <w15:color w:val="C0C0C0"/>
            <w15:repeatingSectionItem/>
          </w:sdtPr>
          <w:sdtEndPr>
            <w:rPr>
              <w:rFonts w:eastAsiaTheme="minorHAnsi"/>
              <w:bCs w:val="0"/>
              <w:caps w:val="0"/>
              <w:color w:val="404040" w:themeColor="text1" w:themeTint="BF"/>
            </w:rPr>
          </w:sdtEndPr>
          <w:sdtContent>
            <w:p w:rsidR="004D7EF1" w:rsidRPr="003D715A" w:rsidRDefault="004D7EF1" w:rsidP="00BC6FE5">
              <w:pPr>
                <w:spacing w:after="0" w:line="276" w:lineRule="auto"/>
                <w:rPr>
                  <w:color w:val="2F2F2F" w:themeColor="accent5" w:themeShade="80"/>
                  <w:sz w:val="16"/>
                </w:rPr>
              </w:pPr>
              <w:r w:rsidRPr="003D715A">
                <w:rPr>
                  <w:b/>
                  <w:color w:val="2F2F2F" w:themeColor="accent5" w:themeShade="80"/>
                  <w:sz w:val="16"/>
                </w:rPr>
                <w:t>Courtesy Clerk</w:t>
              </w:r>
              <w:r w:rsidRPr="003D715A">
                <w:rPr>
                  <w:color w:val="2F2F2F" w:themeColor="accent5" w:themeShade="80"/>
                  <w:sz w:val="14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</w:r>
              <w:r w:rsidRPr="003D715A">
                <w:rPr>
                  <w:color w:val="2F2F2F" w:themeColor="accent5" w:themeShade="80"/>
                  <w:sz w:val="16"/>
                </w:rPr>
                <w:tab/>
                <w:t xml:space="preserve">                                                </w:t>
              </w:r>
              <w:r w:rsidRPr="003D715A">
                <w:rPr>
                  <w:color w:val="2F2F2F" w:themeColor="accent5" w:themeShade="80"/>
                  <w:sz w:val="2"/>
                </w:rPr>
                <w:t xml:space="preserve">                                                                       </w:t>
              </w:r>
              <w:r w:rsidRPr="003D715A">
                <w:rPr>
                  <w:color w:val="2F2F2F" w:themeColor="accent5" w:themeShade="80"/>
                  <w:sz w:val="16"/>
                </w:rPr>
                <w:t xml:space="preserve">      </w:t>
              </w:r>
              <w:r w:rsidRPr="003D715A">
                <w:rPr>
                  <w:color w:val="2F2F2F" w:themeColor="accent5" w:themeShade="80"/>
                  <w:sz w:val="4"/>
                </w:rPr>
                <w:t xml:space="preserve"> </w:t>
              </w:r>
              <w:r w:rsidRPr="003D715A">
                <w:rPr>
                  <w:color w:val="2F2F2F" w:themeColor="accent5" w:themeShade="80"/>
                  <w:sz w:val="16"/>
                </w:rPr>
                <w:t xml:space="preserve">                                 March 2013 – May 2014</w:t>
              </w:r>
            </w:p>
            <w:p w:rsidR="004D7EF1" w:rsidRPr="003D715A" w:rsidRDefault="004D7EF1" w:rsidP="004D7EF1">
              <w:pPr>
                <w:spacing w:after="0" w:line="276" w:lineRule="auto"/>
                <w:rPr>
                  <w:i/>
                  <w:color w:val="2F2F2F" w:themeColor="accent5" w:themeShade="80"/>
                  <w:sz w:val="14"/>
                </w:rPr>
              </w:pPr>
              <w:r w:rsidRPr="003D715A">
                <w:rPr>
                  <w:i/>
                  <w:color w:val="2F2F2F" w:themeColor="accent5" w:themeShade="80"/>
                  <w:sz w:val="14"/>
                  <w:szCs w:val="18"/>
                </w:rPr>
                <w:t xml:space="preserve">Kroger ®, </w:t>
              </w:r>
              <w:r w:rsidRPr="003D715A">
                <w:rPr>
                  <w:i/>
                  <w:color w:val="2F2F2F" w:themeColor="accent5" w:themeShade="80"/>
                  <w:sz w:val="14"/>
                </w:rPr>
                <w:t>Shelby Township, MI</w:t>
              </w:r>
            </w:p>
            <w:p w:rsidR="004D7EF1" w:rsidRPr="003D715A" w:rsidRDefault="004D7EF1" w:rsidP="004D7EF1">
              <w:pPr>
                <w:pStyle w:val="ListBullet"/>
                <w:numPr>
                  <w:ilvl w:val="0"/>
                  <w:numId w:val="5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>Help run the front by scanning and bagging groceries.</w:t>
              </w:r>
            </w:p>
            <w:p w:rsidR="004D7EF1" w:rsidRPr="00EA1065" w:rsidRDefault="004D7EF1" w:rsidP="00EA1065">
              <w:pPr>
                <w:pStyle w:val="ListBullet"/>
                <w:numPr>
                  <w:ilvl w:val="0"/>
                  <w:numId w:val="5"/>
                </w:numPr>
                <w:spacing w:after="0"/>
                <w:rPr>
                  <w:color w:val="2F2F2F" w:themeColor="accent5" w:themeShade="80"/>
                  <w:sz w:val="16"/>
                  <w:szCs w:val="19"/>
                </w:rPr>
              </w:pPr>
              <w:r w:rsidRPr="003D715A">
                <w:rPr>
                  <w:color w:val="2F2F2F" w:themeColor="accent5" w:themeShade="80"/>
                  <w:sz w:val="16"/>
                  <w:szCs w:val="19"/>
                </w:rPr>
                <w:t>Take groceries out to the customers’ cars upon request.</w:t>
              </w:r>
            </w:p>
            <w:p w:rsidR="008D7229" w:rsidRPr="0042529D" w:rsidRDefault="004D7EF1" w:rsidP="0042529D">
              <w:pPr>
                <w:pStyle w:val="ListParagraph"/>
                <w:numPr>
                  <w:ilvl w:val="0"/>
                  <w:numId w:val="5"/>
                </w:numPr>
                <w:spacing w:after="0"/>
                <w:rPr>
                  <w:sz w:val="14"/>
                </w:rPr>
              </w:pPr>
              <w:r w:rsidRPr="004D7EF1">
                <w:rPr>
                  <w:color w:val="2F2F2F" w:themeColor="accent5" w:themeShade="80"/>
                  <w:sz w:val="16"/>
                  <w:szCs w:val="19"/>
                </w:rPr>
                <w:t>Collect shopping carts from cart corrals and the parking lot.</w:t>
              </w:r>
            </w:p>
          </w:sdtContent>
        </w:sdt>
      </w:sdtContent>
    </w:sdt>
    <w:p w:rsidR="0042529D" w:rsidRDefault="0042529D" w:rsidP="004D7EF1">
      <w:pPr>
        <w:pStyle w:val="Heading2"/>
        <w:spacing w:line="276" w:lineRule="auto"/>
        <w:rPr>
          <w:color w:val="2F2F2F" w:themeColor="accent5" w:themeShade="80"/>
          <w:sz w:val="18"/>
          <w:u w:val="single"/>
        </w:rPr>
      </w:pPr>
    </w:p>
    <w:p w:rsidR="004D7EF1" w:rsidRPr="003D715A" w:rsidRDefault="00E341E8" w:rsidP="004D7EF1">
      <w:pPr>
        <w:pStyle w:val="Heading2"/>
        <w:spacing w:line="276" w:lineRule="auto"/>
        <w:rPr>
          <w:color w:val="2F2F2F" w:themeColor="accent5" w:themeShade="80"/>
          <w:sz w:val="18"/>
          <w:u w:val="single"/>
        </w:rPr>
      </w:pPr>
      <w:bookmarkStart w:id="0" w:name="_GoBack"/>
      <w:bookmarkEnd w:id="0"/>
      <w:r>
        <w:rPr>
          <w:color w:val="2F2F2F" w:themeColor="accent5" w:themeShade="80"/>
          <w:sz w:val="18"/>
          <w:u w:val="single"/>
        </w:rPr>
        <w:t>sKILLS</w:t>
      </w:r>
    </w:p>
    <w:p w:rsidR="001B0270" w:rsidRPr="003D715A" w:rsidRDefault="006D6EF9" w:rsidP="00BD7425">
      <w:pPr>
        <w:spacing w:after="0" w:line="276" w:lineRule="auto"/>
        <w:rPr>
          <w:b/>
          <w:color w:val="2F2F2F" w:themeColor="accent5" w:themeShade="80"/>
          <w:sz w:val="16"/>
        </w:rPr>
      </w:pPr>
      <w:r w:rsidRPr="003D715A">
        <w:rPr>
          <w:b/>
          <w:color w:val="2F2F2F" w:themeColor="accent5" w:themeShade="80"/>
          <w:sz w:val="16"/>
        </w:rPr>
        <w:t>Computer</w:t>
      </w:r>
    </w:p>
    <w:p w:rsidR="008702A3" w:rsidRPr="003D715A" w:rsidRDefault="005E1909" w:rsidP="008702A3">
      <w:pPr>
        <w:pStyle w:val="ListParagraph"/>
        <w:numPr>
          <w:ilvl w:val="0"/>
          <w:numId w:val="10"/>
        </w:numPr>
        <w:spacing w:after="0"/>
        <w:rPr>
          <w:color w:val="2F2F2F" w:themeColor="accent5" w:themeShade="80"/>
          <w:sz w:val="16"/>
          <w:szCs w:val="19"/>
        </w:rPr>
      </w:pPr>
      <w:r w:rsidRPr="003D715A">
        <w:rPr>
          <w:color w:val="2F2F2F" w:themeColor="accent5" w:themeShade="80"/>
          <w:sz w:val="16"/>
          <w:szCs w:val="19"/>
        </w:rPr>
        <w:t>Working knowledge</w:t>
      </w:r>
      <w:r w:rsidR="00BC710D" w:rsidRPr="003D715A">
        <w:rPr>
          <w:color w:val="2F2F2F" w:themeColor="accent5" w:themeShade="80"/>
          <w:sz w:val="16"/>
          <w:szCs w:val="19"/>
        </w:rPr>
        <w:t xml:space="preserve"> </w:t>
      </w:r>
      <w:r w:rsidR="003B6902" w:rsidRPr="003D715A">
        <w:rPr>
          <w:color w:val="2F2F2F" w:themeColor="accent5" w:themeShade="80"/>
          <w:sz w:val="16"/>
          <w:szCs w:val="19"/>
        </w:rPr>
        <w:t>with</w:t>
      </w:r>
      <w:r w:rsidR="00684096" w:rsidRPr="003D715A">
        <w:rPr>
          <w:color w:val="2F2F2F" w:themeColor="accent5" w:themeShade="80"/>
          <w:sz w:val="16"/>
          <w:szCs w:val="19"/>
        </w:rPr>
        <w:t xml:space="preserve"> C++, </w:t>
      </w:r>
      <w:r w:rsidR="00B53EC7" w:rsidRPr="003D715A">
        <w:rPr>
          <w:color w:val="2F2F2F" w:themeColor="accent5" w:themeShade="80"/>
          <w:sz w:val="16"/>
          <w:szCs w:val="19"/>
        </w:rPr>
        <w:t>JavaScript, HTML, CSS</w:t>
      </w:r>
      <w:r w:rsidR="00684096" w:rsidRPr="003D715A">
        <w:rPr>
          <w:color w:val="2F2F2F" w:themeColor="accent5" w:themeShade="80"/>
          <w:sz w:val="16"/>
          <w:szCs w:val="19"/>
        </w:rPr>
        <w:t xml:space="preserve">, </w:t>
      </w:r>
      <w:r w:rsidR="008B0D9E" w:rsidRPr="003D715A">
        <w:rPr>
          <w:color w:val="2F2F2F" w:themeColor="accent5" w:themeShade="80"/>
          <w:sz w:val="16"/>
          <w:szCs w:val="19"/>
        </w:rPr>
        <w:t>and CAD through my time</w:t>
      </w:r>
      <w:r w:rsidR="00684096" w:rsidRPr="003D715A">
        <w:rPr>
          <w:color w:val="2F2F2F" w:themeColor="accent5" w:themeShade="80"/>
          <w:sz w:val="16"/>
          <w:szCs w:val="19"/>
        </w:rPr>
        <w:t xml:space="preserve"> with The University of Michigan Flint.</w:t>
      </w:r>
    </w:p>
    <w:p w:rsidR="00B53EC7" w:rsidRPr="003D715A" w:rsidRDefault="00B53EC7" w:rsidP="008702A3">
      <w:pPr>
        <w:pStyle w:val="ListParagraph"/>
        <w:numPr>
          <w:ilvl w:val="0"/>
          <w:numId w:val="10"/>
        </w:numPr>
        <w:spacing w:after="0"/>
        <w:rPr>
          <w:color w:val="2F2F2F" w:themeColor="accent5" w:themeShade="80"/>
          <w:sz w:val="16"/>
          <w:szCs w:val="19"/>
        </w:rPr>
      </w:pPr>
      <w:r w:rsidRPr="003D715A">
        <w:rPr>
          <w:color w:val="2F2F2F" w:themeColor="accent5" w:themeShade="80"/>
          <w:sz w:val="16"/>
          <w:szCs w:val="19"/>
        </w:rPr>
        <w:t>Self-taught experience with Illu</w:t>
      </w:r>
      <w:r w:rsidR="00343FE9">
        <w:rPr>
          <w:color w:val="2F2F2F" w:themeColor="accent5" w:themeShade="80"/>
          <w:sz w:val="16"/>
          <w:szCs w:val="19"/>
        </w:rPr>
        <w:t>strator, Photoshop</w:t>
      </w:r>
      <w:r w:rsidRPr="003D715A">
        <w:rPr>
          <w:color w:val="2F2F2F" w:themeColor="accent5" w:themeShade="80"/>
          <w:sz w:val="16"/>
          <w:szCs w:val="19"/>
        </w:rPr>
        <w:t>, After Effects, jQuery, and PHP.</w:t>
      </w:r>
    </w:p>
    <w:p w:rsidR="008702A3" w:rsidRPr="003D715A" w:rsidRDefault="00565E09" w:rsidP="008702A3">
      <w:pPr>
        <w:spacing w:after="0"/>
        <w:rPr>
          <w:color w:val="2F2F2F" w:themeColor="accent5" w:themeShade="80"/>
          <w:sz w:val="6"/>
          <w:szCs w:val="19"/>
        </w:rPr>
      </w:pPr>
      <w:r w:rsidRPr="003D715A">
        <w:rPr>
          <w:color w:val="2F2F2F" w:themeColor="accent5" w:themeShade="80"/>
          <w:sz w:val="6"/>
          <w:szCs w:val="19"/>
        </w:rPr>
        <w:t xml:space="preserve">  </w:t>
      </w:r>
    </w:p>
    <w:p w:rsidR="008702A3" w:rsidRPr="003D715A" w:rsidRDefault="008702A3" w:rsidP="008702A3">
      <w:pPr>
        <w:spacing w:after="0"/>
        <w:rPr>
          <w:b/>
          <w:color w:val="2F2F2F" w:themeColor="accent5" w:themeShade="80"/>
          <w:sz w:val="16"/>
        </w:rPr>
      </w:pPr>
      <w:r w:rsidRPr="003D715A">
        <w:rPr>
          <w:b/>
          <w:color w:val="2F2F2F" w:themeColor="accent5" w:themeShade="80"/>
          <w:sz w:val="16"/>
        </w:rPr>
        <w:t>Sports</w:t>
      </w:r>
    </w:p>
    <w:p w:rsidR="008702A3" w:rsidRPr="003D715A" w:rsidRDefault="008702A3" w:rsidP="008702A3">
      <w:pPr>
        <w:pStyle w:val="ListParagraph"/>
        <w:numPr>
          <w:ilvl w:val="0"/>
          <w:numId w:val="13"/>
        </w:numPr>
        <w:spacing w:after="0"/>
        <w:rPr>
          <w:color w:val="2F2F2F" w:themeColor="accent5" w:themeShade="80"/>
          <w:sz w:val="16"/>
        </w:rPr>
      </w:pPr>
      <w:r w:rsidRPr="003D715A">
        <w:rPr>
          <w:color w:val="2F2F2F" w:themeColor="accent5" w:themeShade="80"/>
          <w:sz w:val="16"/>
        </w:rPr>
        <w:t>Ice hockey for twelve years learning the importance of competition and hard work.</w:t>
      </w:r>
    </w:p>
    <w:p w:rsidR="008702A3" w:rsidRPr="003D715A" w:rsidRDefault="008702A3" w:rsidP="008702A3">
      <w:pPr>
        <w:pStyle w:val="ListParagraph"/>
        <w:numPr>
          <w:ilvl w:val="0"/>
          <w:numId w:val="13"/>
        </w:numPr>
        <w:spacing w:after="0"/>
        <w:rPr>
          <w:color w:val="2F2F2F" w:themeColor="accent5" w:themeShade="80"/>
          <w:sz w:val="16"/>
        </w:rPr>
      </w:pPr>
      <w:r w:rsidRPr="003D715A">
        <w:rPr>
          <w:color w:val="2F2F2F" w:themeColor="accent5" w:themeShade="80"/>
          <w:sz w:val="16"/>
        </w:rPr>
        <w:t xml:space="preserve">Tournament and </w:t>
      </w:r>
      <w:r w:rsidR="00BD7425" w:rsidRPr="003D715A">
        <w:rPr>
          <w:color w:val="2F2F2F" w:themeColor="accent5" w:themeShade="80"/>
          <w:sz w:val="16"/>
        </w:rPr>
        <w:t>NABF</w:t>
      </w:r>
      <w:r w:rsidR="00F1450F" w:rsidRPr="003D715A">
        <w:rPr>
          <w:color w:val="2F2F2F" w:themeColor="accent5" w:themeShade="80"/>
          <w:sz w:val="16"/>
        </w:rPr>
        <w:t xml:space="preserve"> B</w:t>
      </w:r>
      <w:r w:rsidRPr="003D715A">
        <w:rPr>
          <w:color w:val="2F2F2F" w:themeColor="accent5" w:themeShade="80"/>
          <w:sz w:val="16"/>
        </w:rPr>
        <w:t xml:space="preserve">aseball </w:t>
      </w:r>
      <w:r w:rsidR="00BD7425" w:rsidRPr="003D715A">
        <w:rPr>
          <w:color w:val="2F2F2F" w:themeColor="accent5" w:themeShade="80"/>
          <w:sz w:val="16"/>
        </w:rPr>
        <w:t xml:space="preserve">for thirteen years </w:t>
      </w:r>
      <w:r w:rsidRPr="003D715A">
        <w:rPr>
          <w:color w:val="2F2F2F" w:themeColor="accent5" w:themeShade="80"/>
          <w:sz w:val="16"/>
        </w:rPr>
        <w:t>traveling all around the state building a</w:t>
      </w:r>
      <w:r w:rsidR="008B0D9E" w:rsidRPr="003D715A">
        <w:rPr>
          <w:color w:val="2F2F2F" w:themeColor="accent5" w:themeShade="80"/>
          <w:sz w:val="16"/>
        </w:rPr>
        <w:t xml:space="preserve"> strong bond</w:t>
      </w:r>
      <w:r w:rsidRPr="003D715A">
        <w:rPr>
          <w:color w:val="2F2F2F" w:themeColor="accent5" w:themeShade="80"/>
          <w:sz w:val="16"/>
        </w:rPr>
        <w:t xml:space="preserve"> with my fellow teammates.</w:t>
      </w:r>
    </w:p>
    <w:p w:rsidR="008702A3" w:rsidRPr="003D715A" w:rsidRDefault="008702A3" w:rsidP="005E1909">
      <w:pPr>
        <w:pStyle w:val="Heading2"/>
        <w:rPr>
          <w:color w:val="2F2F2F" w:themeColor="accent5" w:themeShade="80"/>
          <w:sz w:val="14"/>
        </w:rPr>
      </w:pPr>
    </w:p>
    <w:p w:rsidR="005E1909" w:rsidRPr="003D715A" w:rsidRDefault="005E1909" w:rsidP="00BD7425">
      <w:pPr>
        <w:pStyle w:val="Heading2"/>
        <w:spacing w:line="276" w:lineRule="auto"/>
        <w:rPr>
          <w:color w:val="2F2F2F" w:themeColor="accent5" w:themeShade="80"/>
          <w:sz w:val="18"/>
          <w:u w:val="single"/>
        </w:rPr>
      </w:pPr>
      <w:r w:rsidRPr="003D715A">
        <w:rPr>
          <w:color w:val="2F2F2F" w:themeColor="accent5" w:themeShade="80"/>
          <w:sz w:val="18"/>
          <w:u w:val="single"/>
        </w:rPr>
        <w:t>Activities</w:t>
      </w:r>
      <w:r w:rsidR="0073712F" w:rsidRPr="003D715A">
        <w:rPr>
          <w:color w:val="2F2F2F" w:themeColor="accent5" w:themeShade="80"/>
          <w:sz w:val="18"/>
          <w:u w:val="single"/>
        </w:rPr>
        <w:t xml:space="preserve"> &amp; Involvement</w:t>
      </w:r>
    </w:p>
    <w:p w:rsidR="00F1450F" w:rsidRPr="003D715A" w:rsidRDefault="007A0BDF" w:rsidP="00F1450F">
      <w:pPr>
        <w:spacing w:after="0" w:line="276" w:lineRule="auto"/>
        <w:rPr>
          <w:b/>
          <w:color w:val="2F2F2F" w:themeColor="accent5" w:themeShade="80"/>
          <w:sz w:val="16"/>
        </w:rPr>
      </w:pPr>
      <w:r w:rsidRPr="003D715A">
        <w:rPr>
          <w:b/>
          <w:color w:val="2F2F2F" w:themeColor="accent5" w:themeShade="80"/>
          <w:sz w:val="16"/>
        </w:rPr>
        <w:t>Volunteer</w:t>
      </w:r>
      <w:r w:rsidR="00F1450F" w:rsidRPr="003D715A">
        <w:rPr>
          <w:b/>
          <w:color w:val="2F2F2F" w:themeColor="accent5" w:themeShade="80"/>
          <w:sz w:val="16"/>
        </w:rPr>
        <w:t xml:space="preserve">                          </w:t>
      </w:r>
      <w:r w:rsidR="00F1450F" w:rsidRPr="003D715A">
        <w:rPr>
          <w:b/>
          <w:color w:val="2F2F2F" w:themeColor="accent5" w:themeShade="80"/>
          <w:sz w:val="16"/>
        </w:rPr>
        <w:tab/>
      </w:r>
      <w:r w:rsidR="00F1450F" w:rsidRPr="003D715A">
        <w:rPr>
          <w:b/>
          <w:color w:val="2F2F2F" w:themeColor="accent5" w:themeShade="80"/>
          <w:sz w:val="16"/>
        </w:rPr>
        <w:tab/>
      </w:r>
      <w:r w:rsidR="00F1450F" w:rsidRPr="003D715A">
        <w:rPr>
          <w:b/>
          <w:color w:val="2F2F2F" w:themeColor="accent5" w:themeShade="80"/>
          <w:sz w:val="16"/>
        </w:rPr>
        <w:tab/>
      </w:r>
      <w:r w:rsidR="00F1450F" w:rsidRPr="003D715A">
        <w:rPr>
          <w:b/>
          <w:color w:val="2F2F2F" w:themeColor="accent5" w:themeShade="80"/>
          <w:sz w:val="16"/>
        </w:rPr>
        <w:tab/>
        <w:t xml:space="preserve">                 </w:t>
      </w:r>
      <w:r w:rsidR="00F1450F" w:rsidRPr="003D715A">
        <w:rPr>
          <w:b/>
          <w:color w:val="2F2F2F" w:themeColor="accent5" w:themeShade="80"/>
          <w:sz w:val="2"/>
        </w:rPr>
        <w:t xml:space="preserve">   </w:t>
      </w:r>
      <w:r w:rsidR="00F1450F" w:rsidRPr="003D715A">
        <w:rPr>
          <w:b/>
          <w:color w:val="2F2F2F" w:themeColor="accent5" w:themeShade="80"/>
          <w:sz w:val="16"/>
        </w:rPr>
        <w:t xml:space="preserve">   Clubs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4400"/>
      </w:tblGrid>
      <w:tr w:rsidR="0042529D" w:rsidTr="0042529D">
        <w:tc>
          <w:tcPr>
            <w:tcW w:w="5045" w:type="dxa"/>
          </w:tcPr>
          <w:p w:rsidR="0042529D" w:rsidRDefault="0042529D" w:rsidP="0042529D">
            <w:pPr>
              <w:pStyle w:val="ListParagraph"/>
              <w:numPr>
                <w:ilvl w:val="0"/>
                <w:numId w:val="15"/>
              </w:numPr>
              <w:rPr>
                <w:color w:val="2F2F2F" w:themeColor="accent5" w:themeShade="80"/>
                <w:sz w:val="16"/>
                <w:szCs w:val="19"/>
              </w:rPr>
            </w:pPr>
            <w:r w:rsidRPr="003D715A">
              <w:rPr>
                <w:color w:val="2F2F2F" w:themeColor="accent5" w:themeShade="80"/>
                <w:sz w:val="16"/>
                <w:szCs w:val="19"/>
              </w:rPr>
              <w:t>Sunrise Senior Living, Rochester, MI</w:t>
            </w:r>
            <w:r>
              <w:rPr>
                <w:color w:val="2F2F2F" w:themeColor="accent5" w:themeShade="80"/>
                <w:sz w:val="16"/>
                <w:szCs w:val="19"/>
              </w:rPr>
              <w:tab/>
            </w:r>
          </w:p>
        </w:tc>
        <w:tc>
          <w:tcPr>
            <w:tcW w:w="4400" w:type="dxa"/>
          </w:tcPr>
          <w:p w:rsidR="0042529D" w:rsidRPr="0042529D" w:rsidRDefault="0042529D" w:rsidP="0042529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color w:val="2F2F2F" w:themeColor="accent5" w:themeShade="80"/>
                <w:sz w:val="16"/>
                <w:szCs w:val="19"/>
              </w:rPr>
            </w:pPr>
            <w:r w:rsidRPr="003D715A">
              <w:rPr>
                <w:color w:val="2F2F2F" w:themeColor="accent5" w:themeShade="80"/>
                <w:sz w:val="16"/>
                <w:szCs w:val="19"/>
              </w:rPr>
              <w:t>Engineers Without Borders, East Lansing, MI</w:t>
            </w:r>
          </w:p>
        </w:tc>
      </w:tr>
      <w:tr w:rsidR="0042529D" w:rsidTr="0042529D">
        <w:tc>
          <w:tcPr>
            <w:tcW w:w="5045" w:type="dxa"/>
          </w:tcPr>
          <w:p w:rsidR="0042529D" w:rsidRPr="0042529D" w:rsidRDefault="0042529D" w:rsidP="0042529D">
            <w:pPr>
              <w:pStyle w:val="ListParagraph"/>
              <w:numPr>
                <w:ilvl w:val="0"/>
                <w:numId w:val="15"/>
              </w:numPr>
              <w:rPr>
                <w:color w:val="2F2F2F" w:themeColor="accent5" w:themeShade="80"/>
                <w:sz w:val="16"/>
                <w:szCs w:val="19"/>
              </w:rPr>
            </w:pPr>
            <w:r w:rsidRPr="003D715A">
              <w:rPr>
                <w:color w:val="2F2F2F" w:themeColor="accent5" w:themeShade="80"/>
                <w:sz w:val="16"/>
                <w:szCs w:val="19"/>
              </w:rPr>
              <w:t>Career Fair Ambassador, East Lansing, MI</w:t>
            </w:r>
          </w:p>
        </w:tc>
        <w:tc>
          <w:tcPr>
            <w:tcW w:w="4400" w:type="dxa"/>
          </w:tcPr>
          <w:p w:rsidR="0042529D" w:rsidRDefault="0042529D" w:rsidP="0042529D">
            <w:pPr>
              <w:pStyle w:val="ListParagraph"/>
              <w:numPr>
                <w:ilvl w:val="0"/>
                <w:numId w:val="15"/>
              </w:numPr>
              <w:rPr>
                <w:color w:val="2F2F2F" w:themeColor="accent5" w:themeShade="80"/>
                <w:sz w:val="16"/>
                <w:szCs w:val="19"/>
              </w:rPr>
            </w:pPr>
            <w:r w:rsidRPr="0042529D">
              <w:rPr>
                <w:color w:val="2F2F2F" w:themeColor="accent5" w:themeShade="80"/>
                <w:sz w:val="16"/>
                <w:szCs w:val="19"/>
              </w:rPr>
              <w:t>Intramural Ice H</w:t>
            </w:r>
            <w:r w:rsidRPr="0042529D">
              <w:rPr>
                <w:color w:val="2F2F2F" w:themeColor="accent5" w:themeShade="80"/>
                <w:sz w:val="16"/>
                <w:szCs w:val="19"/>
              </w:rPr>
              <w:softHyphen/>
            </w:r>
            <w:r w:rsidRPr="0042529D">
              <w:rPr>
                <w:color w:val="2F2F2F" w:themeColor="accent5" w:themeShade="80"/>
                <w:sz w:val="16"/>
                <w:szCs w:val="19"/>
              </w:rPr>
              <w:softHyphen/>
            </w:r>
            <w:r w:rsidRPr="0042529D">
              <w:rPr>
                <w:color w:val="2F2F2F" w:themeColor="accent5" w:themeShade="80"/>
                <w:sz w:val="16"/>
                <w:szCs w:val="19"/>
              </w:rPr>
              <w:softHyphen/>
            </w:r>
            <w:r w:rsidRPr="0042529D">
              <w:rPr>
                <w:color w:val="2F2F2F" w:themeColor="accent5" w:themeShade="80"/>
                <w:sz w:val="16"/>
                <w:szCs w:val="19"/>
              </w:rPr>
              <w:softHyphen/>
              <w:t>ockey, East Lansing,</w:t>
            </w:r>
            <w:r>
              <w:rPr>
                <w:color w:val="2F2F2F" w:themeColor="accent5" w:themeShade="80"/>
                <w:sz w:val="16"/>
                <w:szCs w:val="19"/>
              </w:rPr>
              <w:t xml:space="preserve"> </w:t>
            </w:r>
            <w:r w:rsidRPr="0042529D">
              <w:rPr>
                <w:color w:val="2F2F2F" w:themeColor="accent5" w:themeShade="80"/>
                <w:sz w:val="16"/>
                <w:szCs w:val="19"/>
              </w:rPr>
              <w:t>MI</w:t>
            </w:r>
          </w:p>
        </w:tc>
      </w:tr>
    </w:tbl>
    <w:p w:rsidR="0042529D" w:rsidRPr="0042529D" w:rsidRDefault="0042529D" w:rsidP="0042529D">
      <w:pPr>
        <w:rPr>
          <w:color w:val="2F2F2F" w:themeColor="accent5" w:themeShade="80"/>
          <w:sz w:val="16"/>
          <w:szCs w:val="19"/>
        </w:rPr>
      </w:pPr>
    </w:p>
    <w:sectPr w:rsidR="0042529D" w:rsidRPr="0042529D" w:rsidSect="00F1450F"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FE9" w:rsidRDefault="00343FE9">
      <w:pPr>
        <w:spacing w:after="0"/>
      </w:pPr>
      <w:r>
        <w:separator/>
      </w:r>
    </w:p>
  </w:endnote>
  <w:endnote w:type="continuationSeparator" w:id="0">
    <w:p w:rsidR="00343FE9" w:rsidRDefault="00343F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FE9" w:rsidRDefault="00343FE9">
      <w:pPr>
        <w:spacing w:after="0"/>
      </w:pPr>
      <w:r>
        <w:separator/>
      </w:r>
    </w:p>
  </w:footnote>
  <w:footnote w:type="continuationSeparator" w:id="0">
    <w:p w:rsidR="00343FE9" w:rsidRDefault="00343F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99E695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38D7602"/>
    <w:multiLevelType w:val="hybridMultilevel"/>
    <w:tmpl w:val="E4D8B96A"/>
    <w:lvl w:ilvl="0" w:tplc="06FA0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24868"/>
    <w:multiLevelType w:val="hybridMultilevel"/>
    <w:tmpl w:val="CB089924"/>
    <w:lvl w:ilvl="0" w:tplc="98FC6D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1125"/>
    <w:multiLevelType w:val="hybridMultilevel"/>
    <w:tmpl w:val="F60011B2"/>
    <w:lvl w:ilvl="0" w:tplc="0409000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7" w:hanging="360"/>
      </w:pPr>
      <w:rPr>
        <w:rFonts w:ascii="Wingdings" w:hAnsi="Wingdings" w:hint="default"/>
      </w:rPr>
    </w:lvl>
  </w:abstractNum>
  <w:abstractNum w:abstractNumId="4" w15:restartNumberingAfterBreak="0">
    <w:nsid w:val="13A55835"/>
    <w:multiLevelType w:val="hybridMultilevel"/>
    <w:tmpl w:val="BC861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6D5AC9"/>
    <w:multiLevelType w:val="hybridMultilevel"/>
    <w:tmpl w:val="4D3EA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8042A"/>
    <w:multiLevelType w:val="hybridMultilevel"/>
    <w:tmpl w:val="B8B6C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852CC6"/>
    <w:multiLevelType w:val="hybridMultilevel"/>
    <w:tmpl w:val="947CD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F16F66"/>
    <w:multiLevelType w:val="hybridMultilevel"/>
    <w:tmpl w:val="B186F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75187C"/>
    <w:multiLevelType w:val="hybridMultilevel"/>
    <w:tmpl w:val="2DDE2CE6"/>
    <w:lvl w:ilvl="0" w:tplc="D34244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033729"/>
    <w:multiLevelType w:val="hybridMultilevel"/>
    <w:tmpl w:val="B67C5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C07711"/>
    <w:multiLevelType w:val="hybridMultilevel"/>
    <w:tmpl w:val="368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A9799B"/>
    <w:multiLevelType w:val="hybridMultilevel"/>
    <w:tmpl w:val="ED186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930D06"/>
    <w:multiLevelType w:val="hybridMultilevel"/>
    <w:tmpl w:val="8E665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000EEB"/>
    <w:multiLevelType w:val="multilevel"/>
    <w:tmpl w:val="947CDB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932351"/>
    <w:multiLevelType w:val="hybridMultilevel"/>
    <w:tmpl w:val="355437A4"/>
    <w:lvl w:ilvl="0" w:tplc="0ECAD9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12"/>
  </w:num>
  <w:num w:numId="7">
    <w:abstractNumId w:val="8"/>
  </w:num>
  <w:num w:numId="8">
    <w:abstractNumId w:val="4"/>
  </w:num>
  <w:num w:numId="9">
    <w:abstractNumId w:val="13"/>
  </w:num>
  <w:num w:numId="10">
    <w:abstractNumId w:val="7"/>
  </w:num>
  <w:num w:numId="11">
    <w:abstractNumId w:val="10"/>
  </w:num>
  <w:num w:numId="12">
    <w:abstractNumId w:val="14"/>
  </w:num>
  <w:num w:numId="13">
    <w:abstractNumId w:val="9"/>
  </w:num>
  <w:num w:numId="14">
    <w:abstractNumId w:val="1"/>
  </w:num>
  <w:num w:numId="15">
    <w:abstractNumId w:val="2"/>
  </w:num>
  <w:num w:numId="16">
    <w:abstractNumId w:val="15"/>
  </w:num>
  <w:num w:numId="17">
    <w:abstractNumId w:val="3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E8"/>
    <w:rsid w:val="00024826"/>
    <w:rsid w:val="00034316"/>
    <w:rsid w:val="000E05E5"/>
    <w:rsid w:val="00103A01"/>
    <w:rsid w:val="0017043A"/>
    <w:rsid w:val="00181E60"/>
    <w:rsid w:val="001B0270"/>
    <w:rsid w:val="00282FE8"/>
    <w:rsid w:val="00343FE9"/>
    <w:rsid w:val="003B01CC"/>
    <w:rsid w:val="003B6902"/>
    <w:rsid w:val="003D715A"/>
    <w:rsid w:val="003E76B5"/>
    <w:rsid w:val="0042529D"/>
    <w:rsid w:val="004B54FA"/>
    <w:rsid w:val="004D7EF1"/>
    <w:rsid w:val="005075F6"/>
    <w:rsid w:val="00543FB7"/>
    <w:rsid w:val="00565E09"/>
    <w:rsid w:val="005A1179"/>
    <w:rsid w:val="005A2364"/>
    <w:rsid w:val="005E1909"/>
    <w:rsid w:val="00684096"/>
    <w:rsid w:val="006D6EF9"/>
    <w:rsid w:val="006D76C5"/>
    <w:rsid w:val="0073712F"/>
    <w:rsid w:val="007703FA"/>
    <w:rsid w:val="00795868"/>
    <w:rsid w:val="007A0BDF"/>
    <w:rsid w:val="007B3386"/>
    <w:rsid w:val="008702A3"/>
    <w:rsid w:val="008B0D9E"/>
    <w:rsid w:val="008D7229"/>
    <w:rsid w:val="009348EC"/>
    <w:rsid w:val="00961FF4"/>
    <w:rsid w:val="009D358D"/>
    <w:rsid w:val="00AA10FE"/>
    <w:rsid w:val="00AD4757"/>
    <w:rsid w:val="00B2637B"/>
    <w:rsid w:val="00B32911"/>
    <w:rsid w:val="00B53EC7"/>
    <w:rsid w:val="00B871E2"/>
    <w:rsid w:val="00BC6FE5"/>
    <w:rsid w:val="00BC710D"/>
    <w:rsid w:val="00BD7425"/>
    <w:rsid w:val="00D84B07"/>
    <w:rsid w:val="00D86EDF"/>
    <w:rsid w:val="00D93B0E"/>
    <w:rsid w:val="00DA6181"/>
    <w:rsid w:val="00DD6241"/>
    <w:rsid w:val="00DE47D3"/>
    <w:rsid w:val="00E341E8"/>
    <w:rsid w:val="00E35C37"/>
    <w:rsid w:val="00E506D6"/>
    <w:rsid w:val="00EA1065"/>
    <w:rsid w:val="00EC5FCB"/>
    <w:rsid w:val="00F1450F"/>
    <w:rsid w:val="00F32056"/>
    <w:rsid w:val="00F44D1B"/>
    <w:rsid w:val="00F55F0C"/>
    <w:rsid w:val="00FC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1332"/>
  <w15:chartTrackingRefBased/>
  <w15:docId w15:val="{26C13541-2124-4419-8A29-5F9C815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B0270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kern w:val="20"/>
      <w:sz w:val="2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Hyperlink">
    <w:name w:val="Hyperlink"/>
    <w:basedOn w:val="DefaultParagraphFont"/>
    <w:uiPriority w:val="99"/>
    <w:unhideWhenUsed/>
    <w:rsid w:val="003B01CC"/>
    <w:rPr>
      <w:color w:val="5F5F5F" w:themeColor="hyperlink"/>
      <w:u w:val="single"/>
    </w:rPr>
  </w:style>
  <w:style w:type="character" w:styleId="Strong">
    <w:name w:val="Strong"/>
    <w:basedOn w:val="DefaultParagraphFont"/>
    <w:uiPriority w:val="22"/>
    <w:qFormat/>
    <w:rsid w:val="007703F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1B0270"/>
    <w:rPr>
      <w:rFonts w:asciiTheme="majorHAnsi" w:eastAsiaTheme="majorEastAsia" w:hAnsiTheme="majorHAnsi" w:cstheme="majorBidi"/>
      <w:b/>
      <w:bCs/>
      <w:caps/>
      <w:kern w:val="20"/>
      <w:sz w:val="20"/>
      <w14:ligatures w14:val="standardContextual"/>
    </w:rPr>
  </w:style>
  <w:style w:type="paragraph" w:customStyle="1" w:styleId="ResumeText">
    <w:name w:val="Resume Text"/>
    <w:basedOn w:val="Normal"/>
    <w:qFormat/>
    <w:rsid w:val="001B0270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styleId="ListParagraph">
    <w:name w:val="List Paragraph"/>
    <w:basedOn w:val="Normal"/>
    <w:uiPriority w:val="34"/>
    <w:unhideWhenUsed/>
    <w:qFormat/>
    <w:rsid w:val="005A23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D2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21"/>
    <w:rPr>
      <w:rFonts w:ascii="Segoe UI" w:hAnsi="Segoe UI" w:cs="Segoe UI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53EC7"/>
    <w:rPr>
      <w:color w:val="919191" w:themeColor="followedHyperlink"/>
      <w:u w:val="single"/>
    </w:rPr>
  </w:style>
  <w:style w:type="table" w:styleId="TableGrid">
    <w:name w:val="Table Grid"/>
    <w:basedOn w:val="TableNormal"/>
    <w:uiPriority w:val="39"/>
    <w:rsid w:val="004252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Winarsk4@msu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win_000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931040D3AB49B1993F69900FD64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95343-01C2-476A-A147-552EDB89B924}"/>
      </w:docPartPr>
      <w:docPartBody>
        <w:p w:rsidR="007F6426" w:rsidRDefault="005A01F6">
          <w:pPr>
            <w:pStyle w:val="9C931040D3AB49B1993F69900FD648D2"/>
          </w:pPr>
          <w:r>
            <w:t>[Your Name]</w:t>
          </w:r>
        </w:p>
      </w:docPartBody>
    </w:docPart>
    <w:docPart>
      <w:docPartPr>
        <w:name w:val="7621A34853354E1FB1BDD7CC63151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A3DC-8D90-4919-84CC-22421C312521}"/>
      </w:docPartPr>
      <w:docPartBody>
        <w:p w:rsidR="007F6426" w:rsidRDefault="007F6426" w:rsidP="007F6426">
          <w:pPr>
            <w:pStyle w:val="7621A34853354E1FB1BDD7CC63151DC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FC6E97B83B420781A765B31D042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8518B-2841-4C52-9BE3-C462098DB9BB}"/>
      </w:docPartPr>
      <w:docPartBody>
        <w:p w:rsidR="009B09A6" w:rsidRDefault="009B09A6" w:rsidP="009B09A6">
          <w:pPr>
            <w:pStyle w:val="F7FC6E97B83B420781A765B31D04281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7066D48B0EE469C9A7569FC22E74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70065-3C7B-4047-BC89-FA9398A36454}"/>
      </w:docPartPr>
      <w:docPartBody>
        <w:p w:rsidR="009B09A6" w:rsidRDefault="009B09A6" w:rsidP="009B09A6">
          <w:pPr>
            <w:pStyle w:val="27066D48B0EE469C9A7569FC22E742C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1B29618016B4F9CB6C4902799DB7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64C18-B762-42A3-A57E-7A259EE21565}"/>
      </w:docPartPr>
      <w:docPartBody>
        <w:p w:rsidR="00ED689E" w:rsidRDefault="00ED689E" w:rsidP="00ED689E">
          <w:pPr>
            <w:pStyle w:val="31B29618016B4F9CB6C4902799DB7FE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B0"/>
    <w:rsid w:val="002B52B0"/>
    <w:rsid w:val="003E3D8D"/>
    <w:rsid w:val="004E3128"/>
    <w:rsid w:val="005A01F6"/>
    <w:rsid w:val="007F6426"/>
    <w:rsid w:val="009B09A6"/>
    <w:rsid w:val="00ED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931040D3AB49B1993F69900FD648D2">
    <w:name w:val="9C931040D3AB49B1993F69900FD648D2"/>
  </w:style>
  <w:style w:type="paragraph" w:customStyle="1" w:styleId="F0206F3B24354177BB78E543889A209B">
    <w:name w:val="F0206F3B24354177BB78E543889A209B"/>
  </w:style>
  <w:style w:type="paragraph" w:customStyle="1" w:styleId="BC597185EC9C4D84B6FCC7A5EC88D06D">
    <w:name w:val="BC597185EC9C4D84B6FCC7A5EC88D06D"/>
  </w:style>
  <w:style w:type="paragraph" w:customStyle="1" w:styleId="5695892D46FB49B486EB08289B777EEE">
    <w:name w:val="5695892D46FB49B486EB08289B777EEE"/>
  </w:style>
  <w:style w:type="paragraph" w:customStyle="1" w:styleId="15252517E45941DBB15A3750A7D2F67F">
    <w:name w:val="15252517E45941DBB15A3750A7D2F67F"/>
  </w:style>
  <w:style w:type="paragraph" w:customStyle="1" w:styleId="7B6032DFC2D74C679683CF1174A47D3C">
    <w:name w:val="7B6032DFC2D74C679683CF1174A47D3C"/>
  </w:style>
  <w:style w:type="paragraph" w:customStyle="1" w:styleId="D8EB72E71A09448894AB4B1C45C1BDED">
    <w:name w:val="D8EB72E71A09448894AB4B1C45C1BDED"/>
  </w:style>
  <w:style w:type="paragraph" w:customStyle="1" w:styleId="BDEB030ADF444129A8383B8534C73028">
    <w:name w:val="BDEB030ADF444129A8383B8534C73028"/>
  </w:style>
  <w:style w:type="paragraph" w:customStyle="1" w:styleId="C6A5A29360194EF9A9A686281741E74B">
    <w:name w:val="C6A5A29360194EF9A9A686281741E74B"/>
  </w:style>
  <w:style w:type="character" w:styleId="PlaceholderText">
    <w:name w:val="Placeholder Text"/>
    <w:basedOn w:val="DefaultParagraphFont"/>
    <w:uiPriority w:val="99"/>
    <w:semiHidden/>
    <w:rsid w:val="00ED689E"/>
    <w:rPr>
      <w:color w:val="808080"/>
    </w:rPr>
  </w:style>
  <w:style w:type="paragraph" w:customStyle="1" w:styleId="0E3B21B9B53F43FE971ACB85763279C7">
    <w:name w:val="0E3B21B9B53F43FE971ACB85763279C7"/>
  </w:style>
  <w:style w:type="paragraph" w:customStyle="1" w:styleId="19948C48379549FC90D1812032562B1C">
    <w:name w:val="19948C48379549FC90D1812032562B1C"/>
  </w:style>
  <w:style w:type="paragraph" w:styleId="ListBullet">
    <w:name w:val="List Bullet"/>
    <w:basedOn w:val="Normal"/>
    <w:uiPriority w:val="99"/>
    <w:unhideWhenUsed/>
    <w:qFormat/>
    <w:rsid w:val="007F6426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A0CC7204F13649D9BE67F1CA6FFEEADD">
    <w:name w:val="A0CC7204F13649D9BE67F1CA6FFEEADD"/>
  </w:style>
  <w:style w:type="paragraph" w:customStyle="1" w:styleId="C5CF682C9D324222917DED7B75A93498">
    <w:name w:val="C5CF682C9D324222917DED7B75A93498"/>
  </w:style>
  <w:style w:type="paragraph" w:customStyle="1" w:styleId="82D084FFDDA241D1AAFFCAAD2D895D2D">
    <w:name w:val="82D084FFDDA241D1AAFFCAAD2D895D2D"/>
  </w:style>
  <w:style w:type="paragraph" w:customStyle="1" w:styleId="DE38BE9E2C0D4011AE8695E436BE06A3">
    <w:name w:val="DE38BE9E2C0D4011AE8695E436BE06A3"/>
  </w:style>
  <w:style w:type="paragraph" w:customStyle="1" w:styleId="E00A7FD7217C4953837E37F837FBB44C">
    <w:name w:val="E00A7FD7217C4953837E37F837FBB44C"/>
  </w:style>
  <w:style w:type="paragraph" w:customStyle="1" w:styleId="733ACC858A6F41B087CB70D302366BCE">
    <w:name w:val="733ACC858A6F41B087CB70D302366BCE"/>
  </w:style>
  <w:style w:type="paragraph" w:customStyle="1" w:styleId="CD15B4288EA64A6EAA6EBDE4C0054908">
    <w:name w:val="CD15B4288EA64A6EAA6EBDE4C0054908"/>
  </w:style>
  <w:style w:type="paragraph" w:customStyle="1" w:styleId="BA8A487EE17146F1A9D50CB811E9756D">
    <w:name w:val="BA8A487EE17146F1A9D50CB811E9756D"/>
    <w:rsid w:val="002B52B0"/>
  </w:style>
  <w:style w:type="paragraph" w:customStyle="1" w:styleId="AE126EDB7D3841198A6033F5D58D6F9E">
    <w:name w:val="AE126EDB7D3841198A6033F5D58D6F9E"/>
    <w:rsid w:val="002B52B0"/>
  </w:style>
  <w:style w:type="paragraph" w:customStyle="1" w:styleId="9845650E7F3A4E5794DD14D138AFEEA4">
    <w:name w:val="9845650E7F3A4E5794DD14D138AFEEA4"/>
    <w:rsid w:val="002B52B0"/>
  </w:style>
  <w:style w:type="paragraph" w:customStyle="1" w:styleId="5561DA6AFC824EC0938D81B021030235">
    <w:name w:val="5561DA6AFC824EC0938D81B021030235"/>
    <w:rsid w:val="007F6426"/>
  </w:style>
  <w:style w:type="paragraph" w:customStyle="1" w:styleId="DFD0681C98A34891A8AA6FAC43A440D8">
    <w:name w:val="DFD0681C98A34891A8AA6FAC43A440D8"/>
    <w:rsid w:val="007F6426"/>
  </w:style>
  <w:style w:type="paragraph" w:customStyle="1" w:styleId="0CB34E42322A41909F3C74CD786B4FF8">
    <w:name w:val="0CB34E42322A41909F3C74CD786B4FF8"/>
    <w:rsid w:val="007F6426"/>
  </w:style>
  <w:style w:type="paragraph" w:customStyle="1" w:styleId="FDB6F5D212C24A26B4FBBFFFB2688E87">
    <w:name w:val="FDB6F5D212C24A26B4FBBFFFB2688E87"/>
    <w:rsid w:val="007F6426"/>
  </w:style>
  <w:style w:type="paragraph" w:customStyle="1" w:styleId="429486FC89484B98AF0BCF374C6B29BE">
    <w:name w:val="429486FC89484B98AF0BCF374C6B29BE"/>
    <w:rsid w:val="007F6426"/>
  </w:style>
  <w:style w:type="paragraph" w:customStyle="1" w:styleId="8019ACB8F32A439DB8E0AB64DC387CCD">
    <w:name w:val="8019ACB8F32A439DB8E0AB64DC387CCD"/>
    <w:rsid w:val="007F6426"/>
  </w:style>
  <w:style w:type="paragraph" w:customStyle="1" w:styleId="D13EEC019EF7431A86A72D7319D2AE28">
    <w:name w:val="D13EEC019EF7431A86A72D7319D2AE28"/>
    <w:rsid w:val="007F6426"/>
  </w:style>
  <w:style w:type="paragraph" w:customStyle="1" w:styleId="4119EF0FE59A43BE9E05CC8C05A34007">
    <w:name w:val="4119EF0FE59A43BE9E05CC8C05A34007"/>
    <w:rsid w:val="007F6426"/>
  </w:style>
  <w:style w:type="paragraph" w:customStyle="1" w:styleId="833B530A09034EC49993C0166350C071">
    <w:name w:val="833B530A09034EC49993C0166350C071"/>
    <w:rsid w:val="007F6426"/>
  </w:style>
  <w:style w:type="paragraph" w:customStyle="1" w:styleId="45829F21F21745F7B70890A920FEF243">
    <w:name w:val="45829F21F21745F7B70890A920FEF243"/>
    <w:rsid w:val="007F6426"/>
  </w:style>
  <w:style w:type="paragraph" w:customStyle="1" w:styleId="042956C4B8BD41A89E08EA99EE00E7C7">
    <w:name w:val="042956C4B8BD41A89E08EA99EE00E7C7"/>
    <w:rsid w:val="007F6426"/>
  </w:style>
  <w:style w:type="paragraph" w:customStyle="1" w:styleId="914E503F0E5747758FDDFBB5117E803E">
    <w:name w:val="914E503F0E5747758FDDFBB5117E803E"/>
    <w:rsid w:val="007F6426"/>
  </w:style>
  <w:style w:type="paragraph" w:customStyle="1" w:styleId="F4FDA6B3B2BC4E4AB1BF760B832A0319">
    <w:name w:val="F4FDA6B3B2BC4E4AB1BF760B832A0319"/>
    <w:rsid w:val="007F6426"/>
  </w:style>
  <w:style w:type="paragraph" w:customStyle="1" w:styleId="B0C873476B75456B8C3AC2B9E62DD5D6">
    <w:name w:val="B0C873476B75456B8C3AC2B9E62DD5D6"/>
    <w:rsid w:val="007F6426"/>
  </w:style>
  <w:style w:type="paragraph" w:customStyle="1" w:styleId="7621A34853354E1FB1BDD7CC63151DCD">
    <w:name w:val="7621A34853354E1FB1BDD7CC63151DCD"/>
    <w:rsid w:val="007F6426"/>
  </w:style>
  <w:style w:type="paragraph" w:customStyle="1" w:styleId="6C9F3341E3484F13ABF39F68A1DD0453">
    <w:name w:val="6C9F3341E3484F13ABF39F68A1DD0453"/>
    <w:rsid w:val="009B09A6"/>
  </w:style>
  <w:style w:type="paragraph" w:customStyle="1" w:styleId="F7FC6E97B83B420781A765B31D04281A">
    <w:name w:val="F7FC6E97B83B420781A765B31D04281A"/>
    <w:rsid w:val="009B09A6"/>
  </w:style>
  <w:style w:type="paragraph" w:customStyle="1" w:styleId="27066D48B0EE469C9A7569FC22E742C1">
    <w:name w:val="27066D48B0EE469C9A7569FC22E742C1"/>
    <w:rsid w:val="009B09A6"/>
  </w:style>
  <w:style w:type="paragraph" w:customStyle="1" w:styleId="81E5D6D8FBAF4BEF9DEE750EEBDE8F55">
    <w:name w:val="81E5D6D8FBAF4BEF9DEE750EEBDE8F55"/>
    <w:rsid w:val="00ED689E"/>
  </w:style>
  <w:style w:type="paragraph" w:customStyle="1" w:styleId="039B244B790D453DAFA8CBE339B1A1CA">
    <w:name w:val="039B244B790D453DAFA8CBE339B1A1CA"/>
    <w:rsid w:val="00ED689E"/>
  </w:style>
  <w:style w:type="paragraph" w:customStyle="1" w:styleId="04F6EC8648FE4CC7828BF5B61B3DFF97">
    <w:name w:val="04F6EC8648FE4CC7828BF5B61B3DFF97"/>
    <w:rsid w:val="00ED689E"/>
  </w:style>
  <w:style w:type="paragraph" w:customStyle="1" w:styleId="31B29618016B4F9CB6C4902799DB7FE8">
    <w:name w:val="31B29618016B4F9CB6C4902799DB7FE8"/>
    <w:rsid w:val="00ED68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842 Chestnut Road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1EA16-5FBD-492B-8B90-7FD8A83D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10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Austin Winarski</dc:creator>
  <cp:keywords/>
  <cp:lastModifiedBy>ajwinarski@yahoo.com</cp:lastModifiedBy>
  <cp:revision>3</cp:revision>
  <cp:lastPrinted>2016-04-01T21:52:00Z</cp:lastPrinted>
  <dcterms:created xsi:type="dcterms:W3CDTF">2016-04-01T21:51:00Z</dcterms:created>
  <dcterms:modified xsi:type="dcterms:W3CDTF">2016-04-01T22:02:00Z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